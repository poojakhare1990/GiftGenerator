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3B9A8B40" w14:textId="77777777" w:rsidTr="0046608D">
        <w:trPr>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4638"/>
            </w:tblGrid>
            <w:tr w:rsidR="00EA3050" w14:paraId="253F6129" w14:textId="77777777" w:rsidTr="00C000E4">
              <w:trPr>
                <w:trHeight w:val="288"/>
                <w:jc w:val="center"/>
              </w:trPr>
              <w:tc>
                <w:tcPr>
                  <w:tcW w:w="4638" w:type="dxa"/>
                  <w:shd w:val="clear" w:color="auto" w:fill="330F42" w:themeFill="accent2"/>
                </w:tcPr>
                <w:p w14:paraId="479B209F" w14:textId="77777777" w:rsidR="00EA3050" w:rsidRDefault="00EA3050" w:rsidP="0046608D">
                  <w:pPr>
                    <w:pStyle w:val="NoSpacing"/>
                  </w:pPr>
                </w:p>
              </w:tc>
            </w:tr>
            <w:tr w:rsidR="00EA3050" w14:paraId="26832241" w14:textId="77777777" w:rsidTr="00C000E4">
              <w:trPr>
                <w:trHeight w:val="288"/>
                <w:jc w:val="center"/>
              </w:trPr>
              <w:tc>
                <w:tcPr>
                  <w:tcW w:w="4638" w:type="dxa"/>
                </w:tcPr>
                <w:p w14:paraId="0B7F1CDE" w14:textId="77777777" w:rsidR="00EA3050" w:rsidRDefault="00EA3050" w:rsidP="0046608D">
                  <w:pPr>
                    <w:pStyle w:val="NoSpacing"/>
                  </w:pPr>
                </w:p>
              </w:tc>
            </w:tr>
            <w:tr w:rsidR="00EA3050" w14:paraId="337732BC" w14:textId="77777777" w:rsidTr="00C000E4">
              <w:trPr>
                <w:trHeight w:val="6480"/>
                <w:jc w:val="center"/>
              </w:trPr>
              <w:tc>
                <w:tcPr>
                  <w:tcW w:w="4638" w:type="dxa"/>
                </w:tcPr>
                <w:p w14:paraId="0FC5D489" w14:textId="77777777" w:rsidR="00EA3050" w:rsidRDefault="00237EAA" w:rsidP="0046608D">
                  <w:pPr>
                    <w:pStyle w:val="NoSpacing"/>
                  </w:pPr>
                  <w:r>
                    <w:rPr>
                      <w:noProof/>
                    </w:rPr>
                    <w:drawing>
                      <wp:inline distT="0" distB="0" distL="0" distR="0" wp14:anchorId="4A062544" wp14:editId="68D08D00">
                        <wp:extent cx="2743200" cy="4114800"/>
                        <wp:effectExtent l="101600" t="10160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XP44875.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43200" cy="4114800"/>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EA3050" w14:paraId="4338A499" w14:textId="77777777" w:rsidTr="00C000E4">
              <w:trPr>
                <w:trHeight w:val="216"/>
                <w:jc w:val="center"/>
              </w:trPr>
              <w:tc>
                <w:tcPr>
                  <w:tcW w:w="4638" w:type="dxa"/>
                </w:tcPr>
                <w:p w14:paraId="7EE21B27" w14:textId="77777777" w:rsidR="00EA3050" w:rsidRDefault="00EA3050" w:rsidP="0046608D">
                  <w:pPr>
                    <w:pStyle w:val="NoSpacing"/>
                  </w:pPr>
                </w:p>
              </w:tc>
            </w:tr>
          </w:tbl>
          <w:p w14:paraId="6F0F5E1E" w14:textId="77777777" w:rsidR="0046608D" w:rsidRDefault="0046608D"/>
        </w:tc>
      </w:tr>
      <w:tr w:rsidR="0046608D" w:rsidRPr="00BA009E" w14:paraId="085182F0"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E10282B5E2D8144F8F2D3B94A8AB4CD2"/>
              </w:placeholder>
              <w:dataBinding w:prefixMappings="xmlns:ns0='http://purl.org/dc/elements/1.1/' xmlns:ns1='http://schemas.openxmlformats.org/package/2006/metadata/core-properties' " w:xpath="/ns1:coreProperties[1]/ns0:title[1]" w:storeItemID="{6C3C8BC8-F283-45AE-878A-BAB7291924A1}"/>
              <w:text w:multiLine="1"/>
            </w:sdtPr>
            <w:sdtContent>
              <w:p w14:paraId="32DCF4E3" w14:textId="77777777" w:rsidR="0046608D" w:rsidRPr="00BA009E" w:rsidRDefault="00D32132" w:rsidP="00727288">
                <w:pPr>
                  <w:pStyle w:val="Title"/>
                  <w:jc w:val="both"/>
                </w:pPr>
                <w:r>
                  <w:t>Gift Generator</w:t>
                </w:r>
              </w:p>
            </w:sdtContent>
          </w:sdt>
          <w:sdt>
            <w:sdtPr>
              <w:alias w:val="Subtitle"/>
              <w:tag w:val=""/>
              <w:id w:val="-1702467403"/>
              <w:placeholder>
                <w:docPart w:val="CF012497C81EE04A8F34780AD1A613EB"/>
              </w:placeholder>
              <w:dataBinding w:prefixMappings="xmlns:ns0='http://purl.org/dc/elements/1.1/' xmlns:ns1='http://schemas.openxmlformats.org/package/2006/metadata/core-properties' " w:xpath="/ns1:coreProperties[1]/ns0:subject[1]" w:storeItemID="{6C3C8BC8-F283-45AE-878A-BAB7291924A1}"/>
              <w:text w:multiLine="1"/>
            </w:sdtPr>
            <w:sdtContent>
              <w:p w14:paraId="61AB6BC0" w14:textId="77777777" w:rsidR="00727288" w:rsidRPr="00BA009E" w:rsidRDefault="0089357F" w:rsidP="0089357F">
                <w:pPr>
                  <w:pStyle w:val="Subtitle"/>
                </w:pPr>
                <w:r>
                  <w:t>Project Description Document</w:t>
                </w:r>
              </w:p>
            </w:sdtContent>
          </w:sdt>
        </w:tc>
      </w:tr>
      <w:tr w:rsidR="0046608D" w14:paraId="5469D84F" w14:textId="77777777" w:rsidTr="0046608D">
        <w:trPr>
          <w:jc w:val="right"/>
        </w:trPr>
        <w:tc>
          <w:tcPr>
            <w:tcW w:w="9576" w:type="dxa"/>
            <w:tcBorders>
              <w:top w:val="single" w:sz="2" w:space="0" w:color="BFBFBF" w:themeColor="background1" w:themeShade="BF"/>
            </w:tcBorders>
          </w:tcPr>
          <w:p w14:paraId="3A18F107" w14:textId="77777777" w:rsidR="00F06ED6" w:rsidRDefault="0089357F" w:rsidP="00CC2374">
            <w:pPr>
              <w:pStyle w:val="Footer"/>
            </w:pPr>
            <w:proofErr w:type="spellStart"/>
            <w:r>
              <w:t>Pooja</w:t>
            </w:r>
            <w:proofErr w:type="spellEnd"/>
            <w:r>
              <w:t xml:space="preserve"> Khare</w:t>
            </w:r>
          </w:p>
          <w:p w14:paraId="69E36A17" w14:textId="77777777" w:rsidR="0046608D" w:rsidRPr="00423B29" w:rsidRDefault="0089357F" w:rsidP="00CC2374">
            <w:pPr>
              <w:pStyle w:val="Footer"/>
            </w:pPr>
            <w:r>
              <w:t>CS443 Fall 2017</w:t>
            </w:r>
            <w:r w:rsidR="00423B29">
              <w:br/>
            </w:r>
            <w:r w:rsidR="00D32132">
              <w:t xml:space="preserve">Prof. </w:t>
            </w:r>
            <w:r>
              <w:t>Bo Sheng</w:t>
            </w:r>
            <w:r w:rsidR="00423B29">
              <w:br/>
            </w:r>
            <w:r>
              <w:t>December 18, 2017</w:t>
            </w:r>
          </w:p>
        </w:tc>
      </w:tr>
    </w:tbl>
    <w:p w14:paraId="7B9C3460" w14:textId="77777777" w:rsidR="003956A9" w:rsidRDefault="003956A9"/>
    <w:sdt>
      <w:sdtPr>
        <w:rPr>
          <w:rFonts w:asciiTheme="minorHAnsi" w:hAnsiTheme="minorHAnsi"/>
          <w:color w:val="auto"/>
          <w:sz w:val="24"/>
        </w:rPr>
        <w:id w:val="-857887824"/>
        <w:docPartObj>
          <w:docPartGallery w:val="Table of Contents"/>
          <w:docPartUnique/>
        </w:docPartObj>
      </w:sdtPr>
      <w:sdtEndPr>
        <w:rPr>
          <w:b/>
          <w:bCs/>
          <w:noProof/>
        </w:rPr>
      </w:sdtEndPr>
      <w:sdtContent>
        <w:p w14:paraId="3292335F" w14:textId="77777777" w:rsidR="006F61EB" w:rsidRPr="006F61EB" w:rsidRDefault="006F61EB" w:rsidP="006F61EB">
          <w:pPr>
            <w:pStyle w:val="TOCHeading"/>
          </w:pPr>
          <w:r>
            <w:t>Table of Contents</w:t>
          </w:r>
        </w:p>
        <w:p w14:paraId="50E4F099" w14:textId="77777777" w:rsidR="000037E7" w:rsidRDefault="006F61EB">
          <w:pPr>
            <w:pStyle w:val="TOC1"/>
            <w:tabs>
              <w:tab w:val="right" w:leader="dot" w:pos="9350"/>
            </w:tabs>
            <w:rPr>
              <w:noProof/>
              <w:color w:val="auto"/>
              <w:lang w:eastAsia="ja-JP"/>
            </w:rPr>
          </w:pPr>
          <w:r>
            <w:fldChar w:fldCharType="begin"/>
          </w:r>
          <w:r>
            <w:instrText xml:space="preserve"> TOC \o "1-3" \h \z \u </w:instrText>
          </w:r>
          <w:r>
            <w:fldChar w:fldCharType="separate"/>
          </w:r>
          <w:r w:rsidR="000037E7">
            <w:rPr>
              <w:noProof/>
            </w:rPr>
            <w:t>Project Statement</w:t>
          </w:r>
          <w:r w:rsidR="000037E7">
            <w:rPr>
              <w:noProof/>
            </w:rPr>
            <w:tab/>
          </w:r>
          <w:r w:rsidR="000037E7">
            <w:rPr>
              <w:noProof/>
            </w:rPr>
            <w:fldChar w:fldCharType="begin"/>
          </w:r>
          <w:r w:rsidR="000037E7">
            <w:rPr>
              <w:noProof/>
            </w:rPr>
            <w:instrText xml:space="preserve"> PAGEREF _Toc375350670 \h </w:instrText>
          </w:r>
          <w:r w:rsidR="000037E7">
            <w:rPr>
              <w:noProof/>
            </w:rPr>
          </w:r>
          <w:r w:rsidR="000037E7">
            <w:rPr>
              <w:noProof/>
            </w:rPr>
            <w:fldChar w:fldCharType="separate"/>
          </w:r>
          <w:r w:rsidR="000037E7">
            <w:rPr>
              <w:noProof/>
            </w:rPr>
            <w:t>1</w:t>
          </w:r>
          <w:r w:rsidR="000037E7">
            <w:rPr>
              <w:noProof/>
            </w:rPr>
            <w:fldChar w:fldCharType="end"/>
          </w:r>
        </w:p>
        <w:p w14:paraId="79EF0069" w14:textId="77777777" w:rsidR="000037E7" w:rsidRDefault="000037E7">
          <w:pPr>
            <w:pStyle w:val="TOC1"/>
            <w:tabs>
              <w:tab w:val="right" w:leader="dot" w:pos="9350"/>
            </w:tabs>
            <w:rPr>
              <w:noProof/>
              <w:color w:val="auto"/>
              <w:lang w:eastAsia="ja-JP"/>
            </w:rPr>
          </w:pPr>
          <w:r>
            <w:rPr>
              <w:noProof/>
            </w:rPr>
            <w:t>Application Design</w:t>
          </w:r>
          <w:r>
            <w:rPr>
              <w:noProof/>
            </w:rPr>
            <w:tab/>
          </w:r>
          <w:r>
            <w:rPr>
              <w:noProof/>
            </w:rPr>
            <w:fldChar w:fldCharType="begin"/>
          </w:r>
          <w:r>
            <w:rPr>
              <w:noProof/>
            </w:rPr>
            <w:instrText xml:space="preserve"> PAGEREF _Toc375350671 \h </w:instrText>
          </w:r>
          <w:r>
            <w:rPr>
              <w:noProof/>
            </w:rPr>
          </w:r>
          <w:r>
            <w:rPr>
              <w:noProof/>
            </w:rPr>
            <w:fldChar w:fldCharType="separate"/>
          </w:r>
          <w:r>
            <w:rPr>
              <w:noProof/>
            </w:rPr>
            <w:t>2</w:t>
          </w:r>
          <w:r>
            <w:rPr>
              <w:noProof/>
            </w:rPr>
            <w:fldChar w:fldCharType="end"/>
          </w:r>
        </w:p>
        <w:p w14:paraId="60EFAC63" w14:textId="77777777" w:rsidR="000037E7" w:rsidRDefault="000037E7">
          <w:pPr>
            <w:pStyle w:val="TOC2"/>
            <w:tabs>
              <w:tab w:val="right" w:leader="dot" w:pos="9350"/>
            </w:tabs>
            <w:rPr>
              <w:noProof/>
              <w:lang w:eastAsia="ja-JP"/>
            </w:rPr>
          </w:pPr>
          <w:r w:rsidRPr="00FD5EF2">
            <w:rPr>
              <w:noProof/>
              <w:color w:val="660066"/>
            </w:rPr>
            <w:t>Main Activity</w:t>
          </w:r>
          <w:r>
            <w:rPr>
              <w:noProof/>
            </w:rPr>
            <w:tab/>
          </w:r>
          <w:r>
            <w:rPr>
              <w:noProof/>
            </w:rPr>
            <w:fldChar w:fldCharType="begin"/>
          </w:r>
          <w:r>
            <w:rPr>
              <w:noProof/>
            </w:rPr>
            <w:instrText xml:space="preserve"> PAGEREF _Toc375350672 \h </w:instrText>
          </w:r>
          <w:r>
            <w:rPr>
              <w:noProof/>
            </w:rPr>
          </w:r>
          <w:r>
            <w:rPr>
              <w:noProof/>
            </w:rPr>
            <w:fldChar w:fldCharType="separate"/>
          </w:r>
          <w:r>
            <w:rPr>
              <w:noProof/>
            </w:rPr>
            <w:t>2</w:t>
          </w:r>
          <w:r>
            <w:rPr>
              <w:noProof/>
            </w:rPr>
            <w:fldChar w:fldCharType="end"/>
          </w:r>
        </w:p>
        <w:p w14:paraId="65B52FB3" w14:textId="77777777" w:rsidR="000037E7" w:rsidRDefault="000037E7">
          <w:pPr>
            <w:pStyle w:val="TOC2"/>
            <w:tabs>
              <w:tab w:val="right" w:leader="dot" w:pos="9350"/>
            </w:tabs>
            <w:rPr>
              <w:noProof/>
              <w:lang w:eastAsia="ja-JP"/>
            </w:rPr>
          </w:pPr>
          <w:r w:rsidRPr="00FD5EF2">
            <w:rPr>
              <w:noProof/>
              <w:color w:val="660066"/>
            </w:rPr>
            <w:t>Search Results</w:t>
          </w:r>
          <w:r>
            <w:rPr>
              <w:noProof/>
            </w:rPr>
            <w:tab/>
          </w:r>
          <w:r>
            <w:rPr>
              <w:noProof/>
            </w:rPr>
            <w:fldChar w:fldCharType="begin"/>
          </w:r>
          <w:r>
            <w:rPr>
              <w:noProof/>
            </w:rPr>
            <w:instrText xml:space="preserve"> PAGEREF _Toc375350673 \h </w:instrText>
          </w:r>
          <w:r>
            <w:rPr>
              <w:noProof/>
            </w:rPr>
          </w:r>
          <w:r>
            <w:rPr>
              <w:noProof/>
            </w:rPr>
            <w:fldChar w:fldCharType="separate"/>
          </w:r>
          <w:r>
            <w:rPr>
              <w:noProof/>
            </w:rPr>
            <w:t>2</w:t>
          </w:r>
          <w:r>
            <w:rPr>
              <w:noProof/>
            </w:rPr>
            <w:fldChar w:fldCharType="end"/>
          </w:r>
        </w:p>
        <w:p w14:paraId="72F3C8C8" w14:textId="77777777" w:rsidR="000037E7" w:rsidRDefault="000037E7">
          <w:pPr>
            <w:pStyle w:val="TOC2"/>
            <w:tabs>
              <w:tab w:val="right" w:leader="dot" w:pos="9350"/>
            </w:tabs>
            <w:rPr>
              <w:noProof/>
              <w:lang w:eastAsia="ja-JP"/>
            </w:rPr>
          </w:pPr>
          <w:r w:rsidRPr="00FD5EF2">
            <w:rPr>
              <w:noProof/>
              <w:color w:val="660066"/>
            </w:rPr>
            <w:t>Display Product</w:t>
          </w:r>
          <w:r>
            <w:rPr>
              <w:noProof/>
            </w:rPr>
            <w:tab/>
          </w:r>
          <w:r>
            <w:rPr>
              <w:noProof/>
            </w:rPr>
            <w:fldChar w:fldCharType="begin"/>
          </w:r>
          <w:r>
            <w:rPr>
              <w:noProof/>
            </w:rPr>
            <w:instrText xml:space="preserve"> PAGEREF _Toc375350674 \h </w:instrText>
          </w:r>
          <w:r>
            <w:rPr>
              <w:noProof/>
            </w:rPr>
          </w:r>
          <w:r>
            <w:rPr>
              <w:noProof/>
            </w:rPr>
            <w:fldChar w:fldCharType="separate"/>
          </w:r>
          <w:r>
            <w:rPr>
              <w:noProof/>
            </w:rPr>
            <w:t>3</w:t>
          </w:r>
          <w:r>
            <w:rPr>
              <w:noProof/>
            </w:rPr>
            <w:fldChar w:fldCharType="end"/>
          </w:r>
        </w:p>
        <w:p w14:paraId="0D6A89EF" w14:textId="77777777" w:rsidR="000037E7" w:rsidRDefault="000037E7">
          <w:pPr>
            <w:pStyle w:val="TOC2"/>
            <w:tabs>
              <w:tab w:val="right" w:leader="dot" w:pos="9350"/>
            </w:tabs>
            <w:rPr>
              <w:noProof/>
              <w:lang w:eastAsia="ja-JP"/>
            </w:rPr>
          </w:pPr>
          <w:r w:rsidRPr="00FD5EF2">
            <w:rPr>
              <w:noProof/>
              <w:color w:val="660066"/>
            </w:rPr>
            <w:t>Settings</w:t>
          </w:r>
          <w:r>
            <w:rPr>
              <w:noProof/>
            </w:rPr>
            <w:tab/>
          </w:r>
          <w:r>
            <w:rPr>
              <w:noProof/>
            </w:rPr>
            <w:fldChar w:fldCharType="begin"/>
          </w:r>
          <w:r>
            <w:rPr>
              <w:noProof/>
            </w:rPr>
            <w:instrText xml:space="preserve"> PAGEREF _Toc375350675 \h </w:instrText>
          </w:r>
          <w:r>
            <w:rPr>
              <w:noProof/>
            </w:rPr>
          </w:r>
          <w:r>
            <w:rPr>
              <w:noProof/>
            </w:rPr>
            <w:fldChar w:fldCharType="separate"/>
          </w:r>
          <w:r>
            <w:rPr>
              <w:noProof/>
            </w:rPr>
            <w:t>4</w:t>
          </w:r>
          <w:r>
            <w:rPr>
              <w:noProof/>
            </w:rPr>
            <w:fldChar w:fldCharType="end"/>
          </w:r>
        </w:p>
        <w:p w14:paraId="4B3A513E" w14:textId="77777777" w:rsidR="000037E7" w:rsidRDefault="000037E7">
          <w:pPr>
            <w:pStyle w:val="TOC2"/>
            <w:tabs>
              <w:tab w:val="right" w:leader="dot" w:pos="9350"/>
            </w:tabs>
            <w:rPr>
              <w:noProof/>
              <w:lang w:eastAsia="ja-JP"/>
            </w:rPr>
          </w:pPr>
          <w:r w:rsidRPr="00FD5EF2">
            <w:rPr>
              <w:noProof/>
              <w:color w:val="660066"/>
            </w:rPr>
            <w:t>App Launcher</w:t>
          </w:r>
          <w:r>
            <w:rPr>
              <w:noProof/>
            </w:rPr>
            <w:tab/>
          </w:r>
          <w:r>
            <w:rPr>
              <w:noProof/>
            </w:rPr>
            <w:fldChar w:fldCharType="begin"/>
          </w:r>
          <w:r>
            <w:rPr>
              <w:noProof/>
            </w:rPr>
            <w:instrText xml:space="preserve"> PAGEREF _Toc375350676 \h </w:instrText>
          </w:r>
          <w:r>
            <w:rPr>
              <w:noProof/>
            </w:rPr>
          </w:r>
          <w:r>
            <w:rPr>
              <w:noProof/>
            </w:rPr>
            <w:fldChar w:fldCharType="separate"/>
          </w:r>
          <w:r>
            <w:rPr>
              <w:noProof/>
            </w:rPr>
            <w:t>5</w:t>
          </w:r>
          <w:r>
            <w:rPr>
              <w:noProof/>
            </w:rPr>
            <w:fldChar w:fldCharType="end"/>
          </w:r>
        </w:p>
        <w:p w14:paraId="174B92F0" w14:textId="77777777" w:rsidR="000037E7" w:rsidRDefault="000037E7">
          <w:pPr>
            <w:pStyle w:val="TOC1"/>
            <w:tabs>
              <w:tab w:val="right" w:leader="dot" w:pos="9350"/>
            </w:tabs>
            <w:rPr>
              <w:noProof/>
              <w:color w:val="auto"/>
              <w:lang w:eastAsia="ja-JP"/>
            </w:rPr>
          </w:pPr>
          <w:r>
            <w:rPr>
              <w:noProof/>
            </w:rPr>
            <w:t>Application Implementation and Evaluation</w:t>
          </w:r>
          <w:r>
            <w:rPr>
              <w:noProof/>
            </w:rPr>
            <w:tab/>
          </w:r>
          <w:r>
            <w:rPr>
              <w:noProof/>
            </w:rPr>
            <w:fldChar w:fldCharType="begin"/>
          </w:r>
          <w:r>
            <w:rPr>
              <w:noProof/>
            </w:rPr>
            <w:instrText xml:space="preserve"> PAGEREF _Toc375350677 \h </w:instrText>
          </w:r>
          <w:r>
            <w:rPr>
              <w:noProof/>
            </w:rPr>
          </w:r>
          <w:r>
            <w:rPr>
              <w:noProof/>
            </w:rPr>
            <w:fldChar w:fldCharType="separate"/>
          </w:r>
          <w:r>
            <w:rPr>
              <w:noProof/>
            </w:rPr>
            <w:t>6</w:t>
          </w:r>
          <w:r>
            <w:rPr>
              <w:noProof/>
            </w:rPr>
            <w:fldChar w:fldCharType="end"/>
          </w:r>
        </w:p>
        <w:p w14:paraId="4950CBBE" w14:textId="77777777" w:rsidR="000037E7" w:rsidRDefault="000037E7">
          <w:pPr>
            <w:pStyle w:val="TOC2"/>
            <w:tabs>
              <w:tab w:val="right" w:leader="dot" w:pos="9350"/>
            </w:tabs>
            <w:rPr>
              <w:noProof/>
              <w:lang w:eastAsia="ja-JP"/>
            </w:rPr>
          </w:pPr>
          <w:r w:rsidRPr="00FD5EF2">
            <w:rPr>
              <w:noProof/>
              <w:color w:val="660066"/>
            </w:rPr>
            <w:t>MainActivity Class:</w:t>
          </w:r>
          <w:r>
            <w:rPr>
              <w:noProof/>
            </w:rPr>
            <w:tab/>
          </w:r>
          <w:r>
            <w:rPr>
              <w:noProof/>
            </w:rPr>
            <w:fldChar w:fldCharType="begin"/>
          </w:r>
          <w:r>
            <w:rPr>
              <w:noProof/>
            </w:rPr>
            <w:instrText xml:space="preserve"> PAGEREF _Toc375350678 \h </w:instrText>
          </w:r>
          <w:r>
            <w:rPr>
              <w:noProof/>
            </w:rPr>
          </w:r>
          <w:r>
            <w:rPr>
              <w:noProof/>
            </w:rPr>
            <w:fldChar w:fldCharType="separate"/>
          </w:r>
          <w:r>
            <w:rPr>
              <w:noProof/>
            </w:rPr>
            <w:t>6</w:t>
          </w:r>
          <w:r>
            <w:rPr>
              <w:noProof/>
            </w:rPr>
            <w:fldChar w:fldCharType="end"/>
          </w:r>
        </w:p>
        <w:p w14:paraId="3BA50799" w14:textId="77777777" w:rsidR="000037E7" w:rsidRDefault="000037E7">
          <w:pPr>
            <w:pStyle w:val="TOC2"/>
            <w:tabs>
              <w:tab w:val="right" w:leader="dot" w:pos="9350"/>
            </w:tabs>
            <w:rPr>
              <w:noProof/>
              <w:lang w:eastAsia="ja-JP"/>
            </w:rPr>
          </w:pPr>
          <w:r w:rsidRPr="00FD5EF2">
            <w:rPr>
              <w:noProof/>
              <w:color w:val="660066"/>
            </w:rPr>
            <w:t>AmazonURIGenerator Class:</w:t>
          </w:r>
          <w:r>
            <w:rPr>
              <w:noProof/>
            </w:rPr>
            <w:tab/>
          </w:r>
          <w:r>
            <w:rPr>
              <w:noProof/>
            </w:rPr>
            <w:fldChar w:fldCharType="begin"/>
          </w:r>
          <w:r>
            <w:rPr>
              <w:noProof/>
            </w:rPr>
            <w:instrText xml:space="preserve"> PAGEREF _Toc375350679 \h </w:instrText>
          </w:r>
          <w:r>
            <w:rPr>
              <w:noProof/>
            </w:rPr>
          </w:r>
          <w:r>
            <w:rPr>
              <w:noProof/>
            </w:rPr>
            <w:fldChar w:fldCharType="separate"/>
          </w:r>
          <w:r>
            <w:rPr>
              <w:noProof/>
            </w:rPr>
            <w:t>6</w:t>
          </w:r>
          <w:r>
            <w:rPr>
              <w:noProof/>
            </w:rPr>
            <w:fldChar w:fldCharType="end"/>
          </w:r>
        </w:p>
        <w:p w14:paraId="45214EAD" w14:textId="77777777" w:rsidR="000037E7" w:rsidRDefault="000037E7">
          <w:pPr>
            <w:pStyle w:val="TOC3"/>
            <w:tabs>
              <w:tab w:val="right" w:leader="dot" w:pos="9350"/>
            </w:tabs>
            <w:rPr>
              <w:noProof/>
              <w:sz w:val="24"/>
              <w:lang w:eastAsia="ja-JP"/>
            </w:rPr>
          </w:pPr>
          <w:r w:rsidRPr="00FD5EF2">
            <w:rPr>
              <w:noProof/>
            </w:rPr>
            <w:t>Specify the Secret Key corresponding to the Access Key ID as taken from the Account page</w:t>
          </w:r>
          <w:r>
            <w:rPr>
              <w:noProof/>
            </w:rPr>
            <w:t>.</w:t>
          </w:r>
          <w:r>
            <w:rPr>
              <w:noProof/>
            </w:rPr>
            <w:tab/>
          </w:r>
          <w:r>
            <w:rPr>
              <w:noProof/>
            </w:rPr>
            <w:fldChar w:fldCharType="begin"/>
          </w:r>
          <w:r>
            <w:rPr>
              <w:noProof/>
            </w:rPr>
            <w:instrText xml:space="preserve"> PAGEREF _Toc375350680 \h </w:instrText>
          </w:r>
          <w:r>
            <w:rPr>
              <w:noProof/>
            </w:rPr>
          </w:r>
          <w:r>
            <w:rPr>
              <w:noProof/>
            </w:rPr>
            <w:fldChar w:fldCharType="separate"/>
          </w:r>
          <w:r>
            <w:rPr>
              <w:noProof/>
            </w:rPr>
            <w:t>6</w:t>
          </w:r>
          <w:r>
            <w:rPr>
              <w:noProof/>
            </w:rPr>
            <w:fldChar w:fldCharType="end"/>
          </w:r>
        </w:p>
        <w:p w14:paraId="29D41160" w14:textId="77777777" w:rsidR="000037E7" w:rsidRDefault="000037E7">
          <w:pPr>
            <w:pStyle w:val="TOC2"/>
            <w:tabs>
              <w:tab w:val="right" w:leader="dot" w:pos="9350"/>
            </w:tabs>
            <w:rPr>
              <w:noProof/>
              <w:lang w:eastAsia="ja-JP"/>
            </w:rPr>
          </w:pPr>
          <w:r w:rsidRPr="00FD5EF2">
            <w:rPr>
              <w:noProof/>
              <w:color w:val="660066"/>
            </w:rPr>
            <w:t>SearchResults Activity Class:</w:t>
          </w:r>
          <w:r>
            <w:rPr>
              <w:noProof/>
            </w:rPr>
            <w:tab/>
          </w:r>
          <w:r>
            <w:rPr>
              <w:noProof/>
            </w:rPr>
            <w:fldChar w:fldCharType="begin"/>
          </w:r>
          <w:r>
            <w:rPr>
              <w:noProof/>
            </w:rPr>
            <w:instrText xml:space="preserve"> PAGEREF _Toc375350681 \h </w:instrText>
          </w:r>
          <w:r>
            <w:rPr>
              <w:noProof/>
            </w:rPr>
          </w:r>
          <w:r>
            <w:rPr>
              <w:noProof/>
            </w:rPr>
            <w:fldChar w:fldCharType="separate"/>
          </w:r>
          <w:r>
            <w:rPr>
              <w:noProof/>
            </w:rPr>
            <w:t>7</w:t>
          </w:r>
          <w:r>
            <w:rPr>
              <w:noProof/>
            </w:rPr>
            <w:fldChar w:fldCharType="end"/>
          </w:r>
        </w:p>
        <w:p w14:paraId="47AB5123" w14:textId="77777777" w:rsidR="000037E7" w:rsidRDefault="000037E7">
          <w:pPr>
            <w:pStyle w:val="TOC2"/>
            <w:tabs>
              <w:tab w:val="right" w:leader="dot" w:pos="9350"/>
            </w:tabs>
            <w:rPr>
              <w:noProof/>
              <w:lang w:eastAsia="ja-JP"/>
            </w:rPr>
          </w:pPr>
          <w:r w:rsidRPr="00FD5EF2">
            <w:rPr>
              <w:noProof/>
              <w:color w:val="660066"/>
            </w:rPr>
            <w:t>Display Product Activity Class:</w:t>
          </w:r>
          <w:r>
            <w:rPr>
              <w:noProof/>
            </w:rPr>
            <w:tab/>
          </w:r>
          <w:r>
            <w:rPr>
              <w:noProof/>
            </w:rPr>
            <w:fldChar w:fldCharType="begin"/>
          </w:r>
          <w:r>
            <w:rPr>
              <w:noProof/>
            </w:rPr>
            <w:instrText xml:space="preserve"> PAGEREF _Toc375350682 \h </w:instrText>
          </w:r>
          <w:r>
            <w:rPr>
              <w:noProof/>
            </w:rPr>
          </w:r>
          <w:r>
            <w:rPr>
              <w:noProof/>
            </w:rPr>
            <w:fldChar w:fldCharType="separate"/>
          </w:r>
          <w:r>
            <w:rPr>
              <w:noProof/>
            </w:rPr>
            <w:t>7</w:t>
          </w:r>
          <w:r>
            <w:rPr>
              <w:noProof/>
            </w:rPr>
            <w:fldChar w:fldCharType="end"/>
          </w:r>
        </w:p>
        <w:p w14:paraId="12548D93" w14:textId="77777777" w:rsidR="000037E7" w:rsidRDefault="000037E7">
          <w:pPr>
            <w:pStyle w:val="TOC2"/>
            <w:tabs>
              <w:tab w:val="right" w:leader="dot" w:pos="9350"/>
            </w:tabs>
            <w:rPr>
              <w:noProof/>
              <w:lang w:eastAsia="ja-JP"/>
            </w:rPr>
          </w:pPr>
          <w:r w:rsidRPr="00FD5EF2">
            <w:rPr>
              <w:noProof/>
              <w:color w:val="660066"/>
            </w:rPr>
            <w:t>Testing the App</w:t>
          </w:r>
          <w:r>
            <w:rPr>
              <w:noProof/>
            </w:rPr>
            <w:tab/>
          </w:r>
          <w:r>
            <w:rPr>
              <w:noProof/>
            </w:rPr>
            <w:fldChar w:fldCharType="begin"/>
          </w:r>
          <w:r>
            <w:rPr>
              <w:noProof/>
            </w:rPr>
            <w:instrText xml:space="preserve"> PAGEREF _Toc375350683 \h </w:instrText>
          </w:r>
          <w:r>
            <w:rPr>
              <w:noProof/>
            </w:rPr>
          </w:r>
          <w:r>
            <w:rPr>
              <w:noProof/>
            </w:rPr>
            <w:fldChar w:fldCharType="separate"/>
          </w:r>
          <w:r>
            <w:rPr>
              <w:noProof/>
            </w:rPr>
            <w:t>8</w:t>
          </w:r>
          <w:r>
            <w:rPr>
              <w:noProof/>
            </w:rPr>
            <w:fldChar w:fldCharType="end"/>
          </w:r>
        </w:p>
        <w:p w14:paraId="50C7FC6B" w14:textId="77777777" w:rsidR="000037E7" w:rsidRDefault="000037E7">
          <w:pPr>
            <w:pStyle w:val="TOC1"/>
            <w:tabs>
              <w:tab w:val="right" w:leader="dot" w:pos="9350"/>
            </w:tabs>
            <w:rPr>
              <w:noProof/>
              <w:color w:val="auto"/>
              <w:lang w:eastAsia="ja-JP"/>
            </w:rPr>
          </w:pPr>
          <w:r>
            <w:rPr>
              <w:noProof/>
            </w:rPr>
            <w:t>References</w:t>
          </w:r>
          <w:r>
            <w:rPr>
              <w:noProof/>
            </w:rPr>
            <w:tab/>
          </w:r>
          <w:r>
            <w:rPr>
              <w:noProof/>
            </w:rPr>
            <w:fldChar w:fldCharType="begin"/>
          </w:r>
          <w:r>
            <w:rPr>
              <w:noProof/>
            </w:rPr>
            <w:instrText xml:space="preserve"> PAGEREF _Toc375350684 \h </w:instrText>
          </w:r>
          <w:r>
            <w:rPr>
              <w:noProof/>
            </w:rPr>
          </w:r>
          <w:r>
            <w:rPr>
              <w:noProof/>
            </w:rPr>
            <w:fldChar w:fldCharType="separate"/>
          </w:r>
          <w:r>
            <w:rPr>
              <w:noProof/>
            </w:rPr>
            <w:t>8</w:t>
          </w:r>
          <w:r>
            <w:rPr>
              <w:noProof/>
            </w:rPr>
            <w:fldChar w:fldCharType="end"/>
          </w:r>
        </w:p>
        <w:p w14:paraId="232B81AB" w14:textId="77777777" w:rsidR="000037E7" w:rsidRDefault="000037E7">
          <w:pPr>
            <w:pStyle w:val="TOC1"/>
            <w:tabs>
              <w:tab w:val="right" w:leader="dot" w:pos="9350"/>
            </w:tabs>
            <w:rPr>
              <w:noProof/>
              <w:color w:val="auto"/>
              <w:lang w:eastAsia="ja-JP"/>
            </w:rPr>
          </w:pPr>
          <w:r>
            <w:rPr>
              <w:noProof/>
            </w:rPr>
            <w:t>Experiences and Thoughts</w:t>
          </w:r>
          <w:r>
            <w:rPr>
              <w:noProof/>
            </w:rPr>
            <w:tab/>
          </w:r>
          <w:r>
            <w:rPr>
              <w:noProof/>
            </w:rPr>
            <w:fldChar w:fldCharType="begin"/>
          </w:r>
          <w:r>
            <w:rPr>
              <w:noProof/>
            </w:rPr>
            <w:instrText xml:space="preserve"> PAGEREF _Toc375350685 \h </w:instrText>
          </w:r>
          <w:r>
            <w:rPr>
              <w:noProof/>
            </w:rPr>
          </w:r>
          <w:r>
            <w:rPr>
              <w:noProof/>
            </w:rPr>
            <w:fldChar w:fldCharType="separate"/>
          </w:r>
          <w:r>
            <w:rPr>
              <w:noProof/>
            </w:rPr>
            <w:t>8</w:t>
          </w:r>
          <w:r>
            <w:rPr>
              <w:noProof/>
            </w:rPr>
            <w:fldChar w:fldCharType="end"/>
          </w:r>
        </w:p>
        <w:p w14:paraId="3CA5D9AA" w14:textId="77777777" w:rsidR="006F61EB" w:rsidRDefault="006F61EB">
          <w:r>
            <w:rPr>
              <w:b/>
              <w:bCs/>
              <w:noProof/>
            </w:rPr>
            <w:fldChar w:fldCharType="end"/>
          </w:r>
        </w:p>
      </w:sdtContent>
    </w:sdt>
    <w:p w14:paraId="419C1FFB" w14:textId="77777777" w:rsidR="006F61EB" w:rsidRDefault="006F61EB"/>
    <w:p w14:paraId="1D83B621" w14:textId="77777777" w:rsidR="006F61EB" w:rsidRDefault="006F61EB">
      <w:pPr>
        <w:sectPr w:rsidR="006F61EB" w:rsidSect="004030F9">
          <w:headerReference w:type="even" r:id="rId11"/>
          <w:footerReference w:type="default" r:id="rId12"/>
          <w:pgSz w:w="12240" w:h="15840" w:code="1"/>
          <w:pgMar w:top="1440" w:right="1440" w:bottom="2160" w:left="1440" w:header="993" w:footer="1296" w:gutter="0"/>
          <w:pgNumType w:fmt="lowerRoman" w:start="1"/>
          <w:cols w:space="720"/>
          <w:titlePg/>
          <w:docGrid w:linePitch="360"/>
        </w:sectPr>
      </w:pPr>
    </w:p>
    <w:p w14:paraId="60EED093" w14:textId="77777777" w:rsidR="00810C29" w:rsidRDefault="00D32132" w:rsidP="00C9136B">
      <w:pPr>
        <w:pStyle w:val="Heading1"/>
      </w:pPr>
      <w:bookmarkStart w:id="0" w:name="_Toc375350670"/>
      <w:r>
        <w:t>Project Statement</w:t>
      </w:r>
      <w:bookmarkEnd w:id="0"/>
    </w:p>
    <w:p w14:paraId="44C48745" w14:textId="77777777" w:rsidR="00D32132" w:rsidRDefault="00891B08" w:rsidP="00D32132">
      <w:r>
        <w:t xml:space="preserve">I have developed an app that can help </w:t>
      </w:r>
      <w:r w:rsidR="00501183">
        <w:t>a user find presents for someone who can be a friend, family or a relative.</w:t>
      </w:r>
      <w:r w:rsidR="00264757">
        <w:t xml:space="preserve"> </w:t>
      </w:r>
      <w:r w:rsidR="00501183">
        <w:t xml:space="preserve">This app can be used to buy gifts for </w:t>
      </w:r>
      <w:r w:rsidR="00E8068E">
        <w:t xml:space="preserve">a </w:t>
      </w:r>
      <w:r w:rsidR="00501183">
        <w:t xml:space="preserve">person </w:t>
      </w:r>
      <w:r w:rsidR="00E8068E">
        <w:t xml:space="preserve">at </w:t>
      </w:r>
      <w:r w:rsidR="00501183">
        <w:t xml:space="preserve">any age </w:t>
      </w:r>
      <w:r w:rsidR="00E8068E">
        <w:t xml:space="preserve">and gender </w:t>
      </w:r>
      <w:proofErr w:type="gramStart"/>
      <w:r w:rsidR="00E8068E">
        <w:t>be</w:t>
      </w:r>
      <w:proofErr w:type="gramEnd"/>
      <w:r w:rsidR="00E8068E">
        <w:t xml:space="preserve"> it a male, a female, a </w:t>
      </w:r>
      <w:r w:rsidR="00501183">
        <w:t xml:space="preserve">child or an adult. </w:t>
      </w:r>
      <w:r w:rsidR="00C9136B">
        <w:t xml:space="preserve">I had recently attended many weddings in my family and I had no time to buy wedding presents, which let to chaos and last minute shopping. I realized that there must be other people facing same situation. If there could be an app specifically designed to help anyone buy a present for someone without spending too much time, thought or effort then this could be revolutionary app. </w:t>
      </w:r>
      <w:r w:rsidR="00C545D2">
        <w:t xml:space="preserve">It is especially helpful </w:t>
      </w:r>
      <w:r w:rsidR="00E8068E">
        <w:t xml:space="preserve">during holiday season </w:t>
      </w:r>
      <w:r w:rsidR="00C545D2">
        <w:t xml:space="preserve">when you need to buy presents for family </w:t>
      </w:r>
      <w:r w:rsidR="00E8068E">
        <w:t>and</w:t>
      </w:r>
      <w:r w:rsidR="00C545D2">
        <w:t xml:space="preserve"> you don’t have the time to </w:t>
      </w:r>
      <w:r w:rsidR="00E8068E">
        <w:t>find</w:t>
      </w:r>
      <w:r w:rsidR="00C545D2">
        <w:t xml:space="preserve"> the right gift for </w:t>
      </w:r>
      <w:r w:rsidR="00C9136B">
        <w:t>e</w:t>
      </w:r>
      <w:r w:rsidR="00C545D2">
        <w:t xml:space="preserve">very member of your family. Below diagram explains the scenario when you have to buy a </w:t>
      </w:r>
      <w:r w:rsidR="00C545D2" w:rsidRPr="00C545D2">
        <w:t xml:space="preserve">birthday gift for nine-year-old boy then this app suggest on buying either a toy car or a </w:t>
      </w:r>
      <w:r w:rsidR="00C545D2">
        <w:t>soccer ball</w:t>
      </w:r>
      <w:r w:rsidR="00C545D2" w:rsidRPr="00C545D2">
        <w:t xml:space="preserve">. </w:t>
      </w:r>
      <w:r w:rsidR="00C545D2">
        <w:rPr>
          <w:noProof/>
        </w:rPr>
        <w:drawing>
          <wp:inline distT="0" distB="0" distL="0" distR="0" wp14:anchorId="23BE1709" wp14:editId="24B6F490">
            <wp:extent cx="5600700" cy="3543300"/>
            <wp:effectExtent l="0" t="0" r="0" b="88900"/>
            <wp:docPr id="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C545D2">
        <w:t xml:space="preserve"> </w:t>
      </w:r>
    </w:p>
    <w:p w14:paraId="4286432C" w14:textId="77777777" w:rsidR="00E8068E" w:rsidRDefault="00C9136B" w:rsidP="00D32132">
      <w:r>
        <w:t xml:space="preserve">This app will provide many item choices </w:t>
      </w:r>
      <w:r w:rsidR="00256587" w:rsidRPr="00C545D2">
        <w:t xml:space="preserve">from which you can </w:t>
      </w:r>
      <w:r>
        <w:t>purchase a gift under</w:t>
      </w:r>
      <w:r w:rsidR="00256587" w:rsidRPr="00C545D2">
        <w:t xml:space="preserve"> your budget</w:t>
      </w:r>
      <w:r w:rsidR="00256587">
        <w:t xml:space="preserve">. The user must connect their mobile device to Internet (Wi-Fi/Mobile Data) before using this app so that he/she can access the various amazon links to purchase any item they like. </w:t>
      </w:r>
    </w:p>
    <w:p w14:paraId="33CBD869" w14:textId="77777777" w:rsidR="00C9136B" w:rsidRDefault="00C9136B" w:rsidP="00C9136B">
      <w:pPr>
        <w:pStyle w:val="Heading1"/>
      </w:pPr>
      <w:bookmarkStart w:id="1" w:name="_Toc375350671"/>
      <w:r>
        <w:t>Application Design</w:t>
      </w:r>
      <w:bookmarkEnd w:id="1"/>
    </w:p>
    <w:p w14:paraId="2E39FD6D" w14:textId="1C5FC8EC" w:rsidR="00C9136B" w:rsidRDefault="00474657" w:rsidP="00C9136B">
      <w:r>
        <w:t xml:space="preserve">There are </w:t>
      </w:r>
      <w:r w:rsidR="00793B28">
        <w:t xml:space="preserve">following </w:t>
      </w:r>
      <w:r>
        <w:t>modules in the app:</w:t>
      </w:r>
    </w:p>
    <w:p w14:paraId="5553E8DF" w14:textId="77777777" w:rsidR="00C45839" w:rsidRDefault="00C45839" w:rsidP="00474657">
      <w:pPr>
        <w:pStyle w:val="ListBullet"/>
        <w:tabs>
          <w:tab w:val="clear" w:pos="360"/>
          <w:tab w:val="num" w:pos="1080"/>
        </w:tabs>
        <w:ind w:left="1080"/>
        <w:sectPr w:rsidR="00C45839" w:rsidSect="004030F9">
          <w:headerReference w:type="default" r:id="rId18"/>
          <w:footerReference w:type="default" r:id="rId19"/>
          <w:headerReference w:type="first" r:id="rId20"/>
          <w:footerReference w:type="first" r:id="rId21"/>
          <w:pgSz w:w="12240" w:h="15840" w:code="1"/>
          <w:pgMar w:top="530" w:right="1440" w:bottom="1440" w:left="1440" w:header="454" w:footer="1296" w:gutter="0"/>
          <w:pgNumType w:start="1"/>
          <w:cols w:space="720"/>
          <w:titlePg/>
          <w:docGrid w:linePitch="360"/>
        </w:sectPr>
      </w:pPr>
    </w:p>
    <w:p w14:paraId="01BC0ACE" w14:textId="77777777" w:rsidR="00474657" w:rsidRDefault="00474657" w:rsidP="00474657">
      <w:pPr>
        <w:pStyle w:val="ListBullet"/>
        <w:tabs>
          <w:tab w:val="clear" w:pos="360"/>
          <w:tab w:val="num" w:pos="1080"/>
        </w:tabs>
        <w:ind w:left="1080"/>
      </w:pPr>
      <w:r>
        <w:t>Main Activity</w:t>
      </w:r>
    </w:p>
    <w:p w14:paraId="25F729E6" w14:textId="77777777" w:rsidR="00474657" w:rsidRDefault="00474657" w:rsidP="00474657">
      <w:pPr>
        <w:pStyle w:val="ListBullet"/>
        <w:ind w:left="1080"/>
      </w:pPr>
      <w:r>
        <w:t>Search Results</w:t>
      </w:r>
    </w:p>
    <w:p w14:paraId="160F24B7" w14:textId="77777777" w:rsidR="00474657" w:rsidRDefault="00474657" w:rsidP="00474657">
      <w:pPr>
        <w:pStyle w:val="ListBullet"/>
        <w:ind w:left="1080"/>
      </w:pPr>
      <w:r>
        <w:t>Display Product</w:t>
      </w:r>
    </w:p>
    <w:p w14:paraId="748210DC" w14:textId="3CCDC700" w:rsidR="00506F43" w:rsidRDefault="00506F43" w:rsidP="00474657">
      <w:pPr>
        <w:pStyle w:val="ListBullet"/>
        <w:ind w:left="1080"/>
      </w:pPr>
      <w:r>
        <w:t>Settings</w:t>
      </w:r>
    </w:p>
    <w:p w14:paraId="51741166" w14:textId="77777777" w:rsidR="005C7C96" w:rsidRDefault="005C7C96" w:rsidP="005C7C96">
      <w:pPr>
        <w:pStyle w:val="ListBullet"/>
        <w:tabs>
          <w:tab w:val="clear" w:pos="360"/>
          <w:tab w:val="num" w:pos="1080"/>
        </w:tabs>
        <w:ind w:left="1080"/>
      </w:pPr>
      <w:r>
        <w:t>App Launcher</w:t>
      </w:r>
    </w:p>
    <w:p w14:paraId="1052BEF2" w14:textId="77777777" w:rsidR="005C7C96" w:rsidRPr="005C7C96" w:rsidRDefault="005C7C96" w:rsidP="005C7C96">
      <w:pPr>
        <w:sectPr w:rsidR="005C7C96" w:rsidRPr="005C7C96" w:rsidSect="00C45839">
          <w:type w:val="continuous"/>
          <w:pgSz w:w="12240" w:h="15840" w:code="1"/>
          <w:pgMar w:top="1440" w:right="1440" w:bottom="2160" w:left="1440" w:header="454" w:footer="1296" w:gutter="0"/>
          <w:pgNumType w:start="1"/>
          <w:cols w:num="2" w:space="720"/>
          <w:titlePg/>
          <w:docGrid w:linePitch="360"/>
        </w:sectPr>
      </w:pPr>
    </w:p>
    <w:p w14:paraId="5E0047E3" w14:textId="0F198B6E" w:rsidR="00474657" w:rsidRPr="005544A7" w:rsidRDefault="00474657" w:rsidP="009446BE">
      <w:pPr>
        <w:pStyle w:val="Heading2"/>
        <w:pBdr>
          <w:bottom w:val="single" w:sz="2" w:space="4" w:color="BFBFBF" w:themeColor="background1" w:themeShade="BF"/>
        </w:pBdr>
        <w:spacing w:before="0" w:after="0" w:line="240" w:lineRule="auto"/>
        <w:jc w:val="left"/>
        <w:rPr>
          <w:color w:val="660066"/>
          <w:sz w:val="24"/>
        </w:rPr>
      </w:pPr>
      <w:bookmarkStart w:id="2" w:name="_Toc375350672"/>
      <w:r w:rsidRPr="005544A7">
        <w:rPr>
          <w:color w:val="660066"/>
          <w:sz w:val="24"/>
        </w:rPr>
        <w:t>Main Activity</w:t>
      </w:r>
      <w:bookmarkEnd w:id="2"/>
      <w:r w:rsidRPr="005544A7">
        <w:rPr>
          <w:color w:val="660066"/>
          <w:sz w:val="24"/>
        </w:rPr>
        <w:t xml:space="preserve"> </w:t>
      </w:r>
    </w:p>
    <w:p w14:paraId="4BD2AD46" w14:textId="77834F9F" w:rsidR="00413235" w:rsidRDefault="00474657" w:rsidP="00474657">
      <w:r>
        <w:t xml:space="preserve">Here the user is asked to feed in the gender, age and </w:t>
      </w:r>
      <w:r w:rsidR="009E2126">
        <w:t xml:space="preserve">either </w:t>
      </w:r>
      <w:r>
        <w:t xml:space="preserve">price ordering preference or </w:t>
      </w:r>
      <w:r w:rsidR="009E2126">
        <w:t>highest rating preference</w:t>
      </w:r>
      <w:r>
        <w:t xml:space="preserve"> values. The user selects one radio button from the given two genders i.e. Male or Female. </w:t>
      </w:r>
      <w:r w:rsidR="00413235">
        <w:t>User selects the age group and price sorting</w:t>
      </w:r>
      <w:r w:rsidR="009E2126">
        <w:t xml:space="preserve"> order</w:t>
      </w:r>
      <w:r w:rsidR="00413235">
        <w:t xml:space="preserve"> from the dropdown list menu as shown below:</w:t>
      </w:r>
    </w:p>
    <w:p w14:paraId="45D1310B" w14:textId="17E78F51" w:rsidR="005544A7" w:rsidRDefault="006E4B75" w:rsidP="00474657">
      <w:r>
        <w:rPr>
          <w:noProof/>
        </w:rPr>
        <mc:AlternateContent>
          <mc:Choice Requires="wps">
            <w:drawing>
              <wp:anchor distT="0" distB="0" distL="114300" distR="114300" simplePos="0" relativeHeight="251664384" behindDoc="0" locked="0" layoutInCell="1" allowOverlap="1" wp14:anchorId="0CE858A7" wp14:editId="0C55D332">
                <wp:simplePos x="0" y="0"/>
                <wp:positionH relativeFrom="column">
                  <wp:posOffset>3200400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D0CF7F" w14:textId="1D9328AA" w:rsidR="004E002A" w:rsidRPr="001B00B8" w:rsidRDefault="004E002A"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252pt;margin-top:340.85pt;width:189pt;height:2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" stroked="f">
                <v:textbox style="mso-fit-shape-to-text:t" inset="0,0,0,0">
                  <w:txbxContent>
                    <w:p w14:paraId="6CD0CF7F" w14:textId="1D9328AA" w:rsidR="004E002A" w:rsidRPr="001B00B8" w:rsidRDefault="004E002A"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v:textbox>
                <w10:wrap type="through"/>
              </v:shape>
            </w:pict>
          </mc:Fallback>
        </mc:AlternateContent>
      </w:r>
      <w:r>
        <w:rPr>
          <w:noProof/>
        </w:rPr>
        <mc:AlternateContent>
          <mc:Choice Requires="wps">
            <w:drawing>
              <wp:anchor distT="0" distB="0" distL="114300" distR="114300" simplePos="0" relativeHeight="251662336" behindDoc="0" locked="0" layoutInCell="1" allowOverlap="1" wp14:anchorId="68EE8BAE" wp14:editId="3CE4D5E4">
                <wp:simplePos x="0" y="0"/>
                <wp:positionH relativeFrom="column">
                  <wp:posOffset>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0A4FED" w14:textId="7F8EBA0E" w:rsidR="004E002A" w:rsidRPr="001B00B8" w:rsidRDefault="004E002A" w:rsidP="006E4B75">
                            <w:pPr>
                              <w:pStyle w:val="Caption"/>
                              <w:rPr>
                                <w:noProof/>
                                <w:sz w:val="22"/>
                              </w:rPr>
                            </w:pPr>
                            <w:r w:rsidRPr="00E27C9D">
                              <w:rPr>
                                <w:sz w:val="22"/>
                              </w:rPr>
                              <w:t>Screenshot</w:t>
                            </w:r>
                            <w:r>
                              <w:rPr>
                                <w:sz w:val="22"/>
                              </w:rPr>
                              <w:t xml:space="preserve"> 1 </w:t>
                            </w:r>
                            <w:r w:rsidRPr="00E27C9D">
                              <w:rPr>
                                <w:sz w:val="22"/>
                              </w:rPr>
                              <w:t>Age Range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0;margin-top:340.85pt;width:189pt;height:2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" stroked="f">
                <v:textbox style="mso-fit-shape-to-text:t" inset="0,0,0,0">
                  <w:txbxContent>
                    <w:p w14:paraId="4A0A4FED" w14:textId="7F8EBA0E" w:rsidR="004E002A" w:rsidRPr="001B00B8" w:rsidRDefault="004E002A" w:rsidP="006E4B75">
                      <w:pPr>
                        <w:pStyle w:val="Caption"/>
                        <w:rPr>
                          <w:noProof/>
                          <w:sz w:val="22"/>
                        </w:rPr>
                      </w:pPr>
                      <w:r w:rsidRPr="00E27C9D">
                        <w:rPr>
                          <w:sz w:val="22"/>
                        </w:rPr>
                        <w:t>Screenshot</w:t>
                      </w:r>
                      <w:r>
                        <w:rPr>
                          <w:sz w:val="22"/>
                        </w:rPr>
                        <w:t xml:space="preserve"> 1 </w:t>
                      </w:r>
                      <w:r w:rsidRPr="00E27C9D">
                        <w:rPr>
                          <w:sz w:val="22"/>
                        </w:rPr>
                        <w:t>Age Range Menu</w:t>
                      </w:r>
                    </w:p>
                  </w:txbxContent>
                </v:textbox>
                <w10:wrap type="through"/>
              </v:shape>
            </w:pict>
          </mc:Fallback>
        </mc:AlternateContent>
      </w:r>
      <w:r w:rsidR="00E27C9D">
        <w:rPr>
          <w:noProof/>
        </w:rPr>
        <w:drawing>
          <wp:inline distT="0" distB="0" distL="0" distR="0" wp14:anchorId="041741D5" wp14:editId="182E79FB">
            <wp:extent cx="2400300" cy="4267201"/>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2">
                      <a:extLst>
                        <a:ext uri="{28A0092B-C50C-407E-A947-70E740481C1C}">
                          <a14:useLocalDpi xmlns:a14="http://schemas.microsoft.com/office/drawing/2010/main" val="0"/>
                        </a:ext>
                      </a:extLst>
                    </a:blip>
                    <a:stretch>
                      <a:fillRect/>
                    </a:stretch>
                  </pic:blipFill>
                  <pic:spPr>
                    <a:xfrm>
                      <a:off x="0" y="0"/>
                      <a:ext cx="2400300" cy="4267201"/>
                    </a:xfrm>
                    <a:prstGeom prst="rect">
                      <a:avLst/>
                    </a:prstGeom>
                  </pic:spPr>
                </pic:pic>
              </a:graphicData>
            </a:graphic>
          </wp:inline>
        </w:drawing>
      </w:r>
      <w:r w:rsidR="00E27C9D">
        <w:tab/>
      </w:r>
      <w:r w:rsidR="005544A7">
        <w:tab/>
      </w:r>
      <w:r w:rsidR="005544A7" w:rsidRPr="005544A7">
        <w:rPr>
          <w:noProof/>
        </w:rPr>
        <w:drawing>
          <wp:inline distT="0" distB="0" distL="0" distR="0" wp14:anchorId="5DD38E14" wp14:editId="17FE7939">
            <wp:extent cx="2400300" cy="426720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0300" cy="4267202"/>
                    </a:xfrm>
                    <a:prstGeom prst="rect">
                      <a:avLst/>
                    </a:prstGeom>
                  </pic:spPr>
                </pic:pic>
              </a:graphicData>
            </a:graphic>
          </wp:inline>
        </w:drawing>
      </w:r>
    </w:p>
    <w:p w14:paraId="71484721" w14:textId="16F2F29D" w:rsidR="001B00B8" w:rsidRDefault="005544A7" w:rsidP="001B00B8">
      <w:r>
        <w:t xml:space="preserve">                        </w:t>
      </w:r>
      <w:r w:rsidR="00E30C4A">
        <w:t xml:space="preserve">  </w:t>
      </w:r>
      <w:r w:rsidR="00413235" w:rsidRPr="00E30C4A">
        <w:rPr>
          <w:color w:val="FFFFFF" w:themeColor="background1"/>
        </w:rPr>
        <w:t xml:space="preserve">If </w:t>
      </w:r>
      <w:r w:rsidR="00E30C4A">
        <w:t xml:space="preserve">If </w:t>
      </w:r>
      <w:r w:rsidR="00413235">
        <w:t xml:space="preserve">the user wants to choose from bestseller’s list then he/she selects the Highest Rating option from the drop down menu. </w:t>
      </w:r>
    </w:p>
    <w:p w14:paraId="4BE5A9FF" w14:textId="67C45FB1" w:rsidR="00647801" w:rsidRDefault="00CA3F70" w:rsidP="001B00B8">
      <w:r>
        <w:t xml:space="preserve">To specify the gender </w:t>
      </w:r>
      <w:r w:rsidR="00B7446B">
        <w:t>I have</w:t>
      </w:r>
      <w:r>
        <w:t xml:space="preserve"> use</w:t>
      </w:r>
      <w:r w:rsidR="00B7446B">
        <w:t>d</w:t>
      </w:r>
      <w:r>
        <w:t xml:space="preserve"> radio group button within which there are two radio buttons having value stored as Male and Female </w:t>
      </w:r>
      <w:r w:rsidR="00793B28">
        <w:t>in the strings.xml file under values folder</w:t>
      </w:r>
      <w:r>
        <w:t xml:space="preserve">. </w:t>
      </w:r>
      <w:r w:rsidR="00793B28">
        <w:t>Group radio button ensures only one of the radio buttons are set as true.</w:t>
      </w:r>
      <w:r w:rsidR="005544A7">
        <w:t xml:space="preserve"> </w:t>
      </w:r>
      <w:r w:rsidR="00647801">
        <w:t>The values</w:t>
      </w:r>
      <w:r>
        <w:t xml:space="preserve"> both in Age and Sort By menus are</w:t>
      </w:r>
      <w:r w:rsidR="00647801">
        <w:t xml:space="preserve"> generated from spinner in which </w:t>
      </w:r>
      <w:r w:rsidR="00B7446B">
        <w:t>I</w:t>
      </w:r>
      <w:r w:rsidR="00647801">
        <w:t xml:space="preserve"> have applied an array </w:t>
      </w:r>
      <w:r>
        <w:t>adapter, which</w:t>
      </w:r>
      <w:r w:rsidR="00647801">
        <w:t xml:space="preserve"> uses spinner layout defined in activity_main.xml file.</w:t>
      </w:r>
    </w:p>
    <w:p w14:paraId="60D92E3A" w14:textId="7075E702" w:rsidR="00CA3F70" w:rsidRDefault="00CA3F70" w:rsidP="001B00B8">
      <w:r>
        <w:t xml:space="preserve">There is </w:t>
      </w:r>
      <w:r w:rsidR="00793B28">
        <w:t xml:space="preserve">a </w:t>
      </w:r>
      <w:r>
        <w:t xml:space="preserve">Find Present </w:t>
      </w:r>
      <w:r w:rsidR="00742974">
        <w:t>button, which</w:t>
      </w:r>
      <w:r w:rsidR="00793B28">
        <w:t xml:space="preserve"> will call </w:t>
      </w:r>
      <w:proofErr w:type="spellStart"/>
      <w:r w:rsidR="00793B28">
        <w:t>findGifts</w:t>
      </w:r>
      <w:proofErr w:type="spellEnd"/>
      <w:r w:rsidR="00793B28">
        <w:t xml:space="preserve"> </w:t>
      </w:r>
      <w:r>
        <w:t xml:space="preserve">method when it is pressed set in the </w:t>
      </w:r>
      <w:proofErr w:type="spellStart"/>
      <w:r>
        <w:t>onclick</w:t>
      </w:r>
      <w:proofErr w:type="spellEnd"/>
      <w:r>
        <w:t xml:space="preserve"> attribute of Button in activity_main.xml layout file </w:t>
      </w:r>
    </w:p>
    <w:p w14:paraId="6239CC57" w14:textId="5E61000B" w:rsidR="001B00B8" w:rsidRPr="005544A7" w:rsidRDefault="001B00B8" w:rsidP="009446BE">
      <w:pPr>
        <w:pStyle w:val="Heading2"/>
        <w:pBdr>
          <w:bottom w:val="single" w:sz="2" w:space="0" w:color="BFBFBF" w:themeColor="background1" w:themeShade="BF"/>
        </w:pBdr>
        <w:spacing w:before="0" w:after="0" w:line="240" w:lineRule="auto"/>
        <w:jc w:val="left"/>
        <w:rPr>
          <w:color w:val="660066"/>
          <w:sz w:val="24"/>
        </w:rPr>
      </w:pPr>
      <w:bookmarkStart w:id="3" w:name="_Toc375350673"/>
      <w:r w:rsidRPr="005544A7">
        <w:rPr>
          <w:color w:val="660066"/>
          <w:sz w:val="24"/>
        </w:rPr>
        <w:t>Search Results</w:t>
      </w:r>
      <w:bookmarkEnd w:id="3"/>
    </w:p>
    <w:p w14:paraId="174E7327" w14:textId="56EA1C71" w:rsidR="001B00B8" w:rsidRDefault="001B00B8" w:rsidP="001B00B8">
      <w:r>
        <w:t xml:space="preserve">On clicking Find Present </w:t>
      </w:r>
      <w:r w:rsidR="006E4B75">
        <w:t xml:space="preserve">button </w:t>
      </w:r>
      <w:r>
        <w:t>we get the list of Amazon Items in a Li</w:t>
      </w:r>
      <w:r w:rsidR="00C45839">
        <w:t>st</w:t>
      </w:r>
      <w:r w:rsidR="00637802">
        <w:t xml:space="preserve"> </w:t>
      </w:r>
      <w:r w:rsidR="00C45839">
        <w:t xml:space="preserve">View form </w:t>
      </w:r>
      <w:r w:rsidR="00637802">
        <w:t>through</w:t>
      </w:r>
      <w:r w:rsidR="00C45839">
        <w:t xml:space="preserve"> which we can scroll through the items and view its image, price and product name all taken from Amazon’s website.</w:t>
      </w:r>
    </w:p>
    <w:p w14:paraId="300E4F19" w14:textId="2B930044" w:rsidR="005544A7" w:rsidRDefault="00E30C4A" w:rsidP="001B00B8">
      <w:r>
        <w:rPr>
          <w:noProof/>
        </w:rPr>
        <mc:AlternateContent>
          <mc:Choice Requires="wps">
            <w:drawing>
              <wp:anchor distT="0" distB="0" distL="114300" distR="114300" simplePos="0" relativeHeight="251669504" behindDoc="0" locked="0" layoutInCell="1" allowOverlap="1" wp14:anchorId="10CA5E2E" wp14:editId="470A0E76">
                <wp:simplePos x="0" y="0"/>
                <wp:positionH relativeFrom="column">
                  <wp:posOffset>3200400</wp:posOffset>
                </wp:positionH>
                <wp:positionV relativeFrom="paragraph">
                  <wp:posOffset>4378325</wp:posOffset>
                </wp:positionV>
                <wp:extent cx="2400300" cy="342900"/>
                <wp:effectExtent l="0" t="0" r="12700" b="12700"/>
                <wp:wrapThrough wrapText="bothSides">
                  <wp:wrapPolygon edited="0">
                    <wp:start x="0" y="0"/>
                    <wp:lineTo x="0" y="20800"/>
                    <wp:lineTo x="21486" y="20800"/>
                    <wp:lineTo x="2148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2400300"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AC632B" w14:textId="6400791C" w:rsidR="004E002A" w:rsidRPr="001B00B8" w:rsidRDefault="004E002A" w:rsidP="00960E6D">
                            <w:pPr>
                              <w:pStyle w:val="Caption"/>
                              <w:rPr>
                                <w:noProof/>
                                <w:sz w:val="22"/>
                              </w:rPr>
                            </w:pPr>
                            <w:r w:rsidRPr="00E27C9D">
                              <w:rPr>
                                <w:sz w:val="22"/>
                              </w:rPr>
                              <w:t>Screenshot</w:t>
                            </w:r>
                            <w:r>
                              <w:rPr>
                                <w:sz w:val="22"/>
                              </w:rPr>
                              <w:t xml:space="preserve"> 4 List View results of Amazon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8" type="#_x0000_t202" style="position:absolute;margin-left:252pt;margin-top:344.75pt;width:189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" stroked="f">
                <v:textbox inset="0,0,0,0">
                  <w:txbxContent>
                    <w:p w14:paraId="2FAC632B" w14:textId="6400791C" w:rsidR="004E002A" w:rsidRPr="001B00B8" w:rsidRDefault="004E002A" w:rsidP="00960E6D">
                      <w:pPr>
                        <w:pStyle w:val="Caption"/>
                        <w:rPr>
                          <w:noProof/>
                          <w:sz w:val="22"/>
                        </w:rPr>
                      </w:pPr>
                      <w:r w:rsidRPr="00E27C9D">
                        <w:rPr>
                          <w:sz w:val="22"/>
                        </w:rPr>
                        <w:t>Screenshot</w:t>
                      </w:r>
                      <w:r>
                        <w:rPr>
                          <w:sz w:val="22"/>
                        </w:rPr>
                        <w:t xml:space="preserve"> 4 List View results of Amazon Items</w:t>
                      </w:r>
                    </w:p>
                  </w:txbxContent>
                </v:textbox>
                <w10:wrap type="through"/>
              </v:shape>
            </w:pict>
          </mc:Fallback>
        </mc:AlternateContent>
      </w:r>
      <w:r w:rsidR="005544A7">
        <w:rPr>
          <w:noProof/>
        </w:rPr>
        <mc:AlternateContent>
          <mc:Choice Requires="wps">
            <w:drawing>
              <wp:anchor distT="0" distB="0" distL="114300" distR="114300" simplePos="0" relativeHeight="251667456" behindDoc="0" locked="0" layoutInCell="1" allowOverlap="1" wp14:anchorId="45F38C43" wp14:editId="158411A5">
                <wp:simplePos x="0" y="0"/>
                <wp:positionH relativeFrom="column">
                  <wp:posOffset>0</wp:posOffset>
                </wp:positionH>
                <wp:positionV relativeFrom="paragraph">
                  <wp:posOffset>4378325</wp:posOffset>
                </wp:positionV>
                <wp:extent cx="2400300" cy="288290"/>
                <wp:effectExtent l="0" t="0" r="12700" b="0"/>
                <wp:wrapThrough wrapText="bothSides">
                  <wp:wrapPolygon edited="0">
                    <wp:start x="0" y="0"/>
                    <wp:lineTo x="0" y="19031"/>
                    <wp:lineTo x="21486" y="19031"/>
                    <wp:lineTo x="2148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7A9068" w14:textId="5503DC52" w:rsidR="004E002A" w:rsidRPr="001B00B8" w:rsidRDefault="004E002A" w:rsidP="00960E6D">
                            <w:pPr>
                              <w:pStyle w:val="Caption"/>
                              <w:rPr>
                                <w:noProof/>
                                <w:sz w:val="22"/>
                              </w:rPr>
                            </w:pPr>
                            <w:r w:rsidRPr="00E27C9D">
                              <w:rPr>
                                <w:sz w:val="22"/>
                              </w:rPr>
                              <w:t>Screenshot</w:t>
                            </w:r>
                            <w:r>
                              <w:rPr>
                                <w:sz w:val="22"/>
                              </w:rPr>
                              <w:t xml:space="preserve"> 3 Find Present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0;margin-top:344.75pt;width:189pt;height:2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" stroked="f">
                <v:textbox style="mso-fit-shape-to-text:t" inset="0,0,0,0">
                  <w:txbxContent>
                    <w:p w14:paraId="7A7A9068" w14:textId="5503DC52" w:rsidR="004E002A" w:rsidRPr="001B00B8" w:rsidRDefault="004E002A" w:rsidP="00960E6D">
                      <w:pPr>
                        <w:pStyle w:val="Caption"/>
                        <w:rPr>
                          <w:noProof/>
                          <w:sz w:val="22"/>
                        </w:rPr>
                      </w:pPr>
                      <w:r w:rsidRPr="00E27C9D">
                        <w:rPr>
                          <w:sz w:val="22"/>
                        </w:rPr>
                        <w:t>Screenshot</w:t>
                      </w:r>
                      <w:r>
                        <w:rPr>
                          <w:sz w:val="22"/>
                        </w:rPr>
                        <w:t xml:space="preserve"> 3 Find Present button</w:t>
                      </w:r>
                    </w:p>
                  </w:txbxContent>
                </v:textbox>
                <w10:wrap type="through"/>
              </v:shape>
            </w:pict>
          </mc:Fallback>
        </mc:AlternateContent>
      </w:r>
      <w:r w:rsidR="005544A7">
        <w:rPr>
          <w:noProof/>
        </w:rPr>
        <mc:AlternateContent>
          <mc:Choice Requires="wps">
            <w:drawing>
              <wp:anchor distT="0" distB="0" distL="114300" distR="114300" simplePos="0" relativeHeight="251665408" behindDoc="0" locked="0" layoutInCell="1" allowOverlap="1" wp14:anchorId="2D9ED5A1" wp14:editId="0D11044D">
                <wp:simplePos x="0" y="0"/>
                <wp:positionH relativeFrom="column">
                  <wp:posOffset>2171700</wp:posOffset>
                </wp:positionH>
                <wp:positionV relativeFrom="paragraph">
                  <wp:posOffset>3006725</wp:posOffset>
                </wp:positionV>
                <wp:extent cx="1028700" cy="114300"/>
                <wp:effectExtent l="50800" t="177800" r="0" b="139700"/>
                <wp:wrapNone/>
                <wp:docPr id="13" name="Straight Arrow Connector 13"/>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3" o:spid="_x0000_s1026" type="#_x0000_t32" style="position:absolute;margin-left:171pt;margin-top:236.75pt;width:81pt;height: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" strokecolor="#5b2d5b [2884]" strokeweight="3pt">
                <v:stroke endarrow="block" endarrowwidth="wide"/>
                <v:shadow on="t" opacity="28180f" mv:blur="50800f" origin="-.5,-.5" offset="26941emu,26941emu"/>
              </v:shape>
            </w:pict>
          </mc:Fallback>
        </mc:AlternateContent>
      </w:r>
      <w:r w:rsidR="005544A7" w:rsidRPr="005544A7">
        <w:rPr>
          <w:noProof/>
        </w:rPr>
        <w:drawing>
          <wp:inline distT="0" distB="0" distL="0" distR="0" wp14:anchorId="2DB2FAC8" wp14:editId="464B9D01">
            <wp:extent cx="2400300" cy="42672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4">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rsidR="005544A7">
        <w:tab/>
      </w:r>
      <w:r w:rsidR="005544A7">
        <w:tab/>
      </w:r>
      <w:r w:rsidR="005544A7" w:rsidRPr="005544A7">
        <w:rPr>
          <w:noProof/>
        </w:rPr>
        <w:drawing>
          <wp:inline distT="0" distB="0" distL="0" distR="0" wp14:anchorId="2059E08D" wp14:editId="33083646">
            <wp:extent cx="2400300" cy="4267200"/>
            <wp:effectExtent l="0" t="0" r="1270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62D245E7" w14:textId="77777777" w:rsidR="004030F9" w:rsidRDefault="004030F9" w:rsidP="00506F43">
      <w:r>
        <w:t xml:space="preserve">   </w:t>
      </w:r>
    </w:p>
    <w:p w14:paraId="7919EDB5" w14:textId="37D090B3" w:rsidR="00793B28" w:rsidRDefault="00637802" w:rsidP="00506F43">
      <w:r>
        <w:t>Amazon web services are</w:t>
      </w:r>
      <w:r w:rsidR="00C45839">
        <w:t xml:space="preserve"> used </w:t>
      </w:r>
      <w:r w:rsidR="00793B28">
        <w:t xml:space="preserve">to gather list of items </w:t>
      </w:r>
      <w:r w:rsidR="00C45839">
        <w:t>that</w:t>
      </w:r>
      <w:r w:rsidR="00793B28">
        <w:t xml:space="preserve"> </w:t>
      </w:r>
      <w:r w:rsidR="00C45839">
        <w:t xml:space="preserve">is </w:t>
      </w:r>
      <w:r w:rsidR="00793B28">
        <w:t>display</w:t>
      </w:r>
      <w:r w:rsidR="00C45839">
        <w:t>ed</w:t>
      </w:r>
      <w:r w:rsidR="00793B28">
        <w:t xml:space="preserve"> to the user </w:t>
      </w:r>
      <w:r w:rsidR="00C45839">
        <w:t>using</w:t>
      </w:r>
      <w:r w:rsidR="00793B28">
        <w:t xml:space="preserve"> Product Advertising API.</w:t>
      </w:r>
      <w:r w:rsidR="00506F43">
        <w:t xml:space="preserve"> </w:t>
      </w:r>
      <w:r w:rsidR="00793B28" w:rsidRPr="00506F43">
        <w:t>Product Advertising API operations open the doors to Amazon's databases so that we can take advantage of Amazon's e-commerce data and functionality and build our own app to sell Amazon items.</w:t>
      </w:r>
      <w:r w:rsidR="00506F43">
        <w:t xml:space="preserve"> </w:t>
      </w:r>
    </w:p>
    <w:p w14:paraId="2C51B080" w14:textId="5B7BCD59" w:rsidR="00385C69" w:rsidRDefault="00385C69" w:rsidP="00506F43">
      <w:r>
        <w:t xml:space="preserve">Below flow diagram shows how to get </w:t>
      </w:r>
      <w:r w:rsidR="00AF0AA9">
        <w:t>Amazon</w:t>
      </w:r>
      <w:r>
        <w:t xml:space="preserve"> </w:t>
      </w:r>
      <w:r w:rsidR="00AF0AA9">
        <w:t xml:space="preserve">related </w:t>
      </w:r>
      <w:r>
        <w:t>data such as image URL, amazon item URL, item attributes, price,</w:t>
      </w:r>
      <w:r w:rsidR="00AF0AA9">
        <w:t xml:space="preserve"> </w:t>
      </w:r>
      <w:r w:rsidR="005A1BAD">
        <w:t>etc.</w:t>
      </w:r>
      <w:r>
        <w:t xml:space="preserve"> from the Amazon product advertising API</w:t>
      </w:r>
      <w:r w:rsidR="00AF0AA9">
        <w:t>:</w:t>
      </w:r>
    </w:p>
    <w:p w14:paraId="199B49AA" w14:textId="21DD84E8" w:rsidR="00AF0AA9" w:rsidRDefault="000037E7" w:rsidP="00506F43">
      <w:r w:rsidRPr="000037E7">
        <w:drawing>
          <wp:inline distT="0" distB="0" distL="0" distR="0" wp14:anchorId="1292CAF7" wp14:editId="201BF771">
            <wp:extent cx="5943600" cy="3267698"/>
            <wp:effectExtent l="0" t="0" r="0" b="9525"/>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67698"/>
                    </a:xfrm>
                    <a:prstGeom prst="rect">
                      <a:avLst/>
                    </a:prstGeom>
                    <a:noFill/>
                    <a:ln>
                      <a:noFill/>
                    </a:ln>
                  </pic:spPr>
                </pic:pic>
              </a:graphicData>
            </a:graphic>
          </wp:inline>
        </w:drawing>
      </w:r>
    </w:p>
    <w:p w14:paraId="40C223D1" w14:textId="1D30631F" w:rsidR="00506F43" w:rsidRDefault="00506F43" w:rsidP="00506F43">
      <w:r>
        <w:t xml:space="preserve">On pressing the Find Present button, we are making a call to </w:t>
      </w:r>
      <w:proofErr w:type="spellStart"/>
      <w:proofErr w:type="gramStart"/>
      <w:r>
        <w:t>findGifts</w:t>
      </w:r>
      <w:proofErr w:type="spellEnd"/>
      <w:r>
        <w:t>(</w:t>
      </w:r>
      <w:proofErr w:type="gramEnd"/>
      <w:r>
        <w:t xml:space="preserve">) method in the Main Activity which will start Search Results activity. </w:t>
      </w:r>
      <w:r w:rsidR="005779E5">
        <w:t xml:space="preserve">The Search Results activity queries the Amazon web services using the Product Advertising API to get the results. On the Search </w:t>
      </w:r>
      <w:r w:rsidR="00742974">
        <w:t>Results</w:t>
      </w:r>
      <w:r w:rsidR="005779E5">
        <w:t xml:space="preserve"> Activity the user can select individual gift </w:t>
      </w:r>
      <w:r w:rsidR="00742974">
        <w:t>item, which</w:t>
      </w:r>
      <w:r w:rsidR="005779E5">
        <w:t xml:space="preserve"> will </w:t>
      </w:r>
      <w:r w:rsidR="00742974">
        <w:t>start the Display Product Activity. The Display Product Activity also uses the Product Advertising API to get information about the selected gift item.</w:t>
      </w:r>
      <w:r>
        <w:tab/>
      </w:r>
    </w:p>
    <w:p w14:paraId="5B4C2336" w14:textId="77777777" w:rsidR="00583015" w:rsidRDefault="00583015" w:rsidP="00506F43"/>
    <w:p w14:paraId="12EFA443" w14:textId="77777777" w:rsidR="00583015" w:rsidRDefault="00583015" w:rsidP="00506F43"/>
    <w:p w14:paraId="2672B217" w14:textId="4F53DA87" w:rsidR="00960E6D" w:rsidRPr="00E30C4A" w:rsidRDefault="00960E6D" w:rsidP="009446BE">
      <w:pPr>
        <w:pStyle w:val="Heading2"/>
        <w:pBdr>
          <w:bottom w:val="single" w:sz="2" w:space="0" w:color="BFBFBF" w:themeColor="background1" w:themeShade="BF"/>
        </w:pBdr>
        <w:spacing w:before="0" w:after="0" w:line="240" w:lineRule="auto"/>
        <w:jc w:val="left"/>
        <w:rPr>
          <w:color w:val="660066"/>
          <w:sz w:val="24"/>
        </w:rPr>
      </w:pPr>
      <w:bookmarkStart w:id="4" w:name="_Toc375350674"/>
      <w:r w:rsidRPr="00E30C4A">
        <w:rPr>
          <w:color w:val="660066"/>
          <w:sz w:val="24"/>
        </w:rPr>
        <w:t>Display Product</w:t>
      </w:r>
      <w:bookmarkEnd w:id="4"/>
    </w:p>
    <w:p w14:paraId="2801C652" w14:textId="45D18D5B" w:rsidR="00E27C9D" w:rsidRDefault="00056BC2" w:rsidP="00E30C4A">
      <w:r>
        <w:t xml:space="preserve">On </w:t>
      </w:r>
      <w:r w:rsidR="006E4B75">
        <w:t>selecting</w:t>
      </w:r>
      <w:r>
        <w:t xml:space="preserve"> one of th</w:t>
      </w:r>
      <w:r w:rsidR="001B00B8">
        <w:t xml:space="preserve">e listed items the app will take you to </w:t>
      </w:r>
      <w:r w:rsidR="00960E6D">
        <w:t>Display Product</w:t>
      </w:r>
      <w:r w:rsidR="00637802">
        <w:t xml:space="preserve"> Activity</w:t>
      </w:r>
      <w:r w:rsidR="00960E6D">
        <w:t>, which</w:t>
      </w:r>
      <w:r w:rsidR="001B00B8">
        <w:t xml:space="preserve"> displays the item’s larger size image, rating, price and a button </w:t>
      </w:r>
      <w:r w:rsidR="00637802">
        <w:t>that</w:t>
      </w:r>
      <w:r w:rsidR="001B00B8">
        <w:t xml:space="preserve"> </w:t>
      </w:r>
      <w:r w:rsidR="00637802">
        <w:t>takes</w:t>
      </w:r>
      <w:r w:rsidR="001B00B8">
        <w:t xml:space="preserve"> you to Amazon’s webpage upon clicking </w:t>
      </w:r>
      <w:r w:rsidR="00637802">
        <w:t>it</w:t>
      </w:r>
      <w:r w:rsidR="001B00B8">
        <w:t>.</w:t>
      </w:r>
    </w:p>
    <w:p w14:paraId="7B6AA0B6" w14:textId="21B4169E" w:rsidR="00E30C4A" w:rsidRDefault="00E30C4A" w:rsidP="00E30C4A">
      <w:pPr>
        <w:spacing w:line="240" w:lineRule="auto"/>
      </w:pPr>
      <w:r w:rsidRPr="00E30C4A">
        <w:rPr>
          <w:noProof/>
          <w:color w:val="660066"/>
        </w:rPr>
        <mc:AlternateContent>
          <mc:Choice Requires="wps">
            <w:drawing>
              <wp:anchor distT="0" distB="0" distL="114300" distR="114300" simplePos="0" relativeHeight="251673600" behindDoc="0" locked="0" layoutInCell="1" allowOverlap="1" wp14:anchorId="3AABDB5F" wp14:editId="33C3F7FA">
                <wp:simplePos x="0" y="0"/>
                <wp:positionH relativeFrom="column">
                  <wp:posOffset>3200400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6294EF" w14:textId="50A7AEB1" w:rsidR="004E002A" w:rsidRPr="001B00B8" w:rsidRDefault="004E002A"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0" type="#_x0000_t202" style="position:absolute;margin-left:252pt;margin-top:340.8pt;width:189pt;height:35.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nloZACAAAsBQAADgAAAGRycy9lMm9Eb2MueG1srFRLb9swDL4P2H8QdE9tp04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" stroked="f">
                <v:textbox style="mso-fit-shape-to-text:t" inset="0,0,0,0">
                  <w:txbxContent>
                    <w:p w14:paraId="776294EF" w14:textId="50A7AEB1" w:rsidR="004E002A" w:rsidRPr="001B00B8" w:rsidRDefault="004E002A"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v:textbox>
                <w10:wrap type="through"/>
              </v:shape>
            </w:pict>
          </mc:Fallback>
        </mc:AlternateContent>
      </w:r>
      <w:r w:rsidRPr="00E30C4A">
        <w:rPr>
          <w:noProof/>
          <w:color w:val="660066"/>
        </w:rPr>
        <mc:AlternateContent>
          <mc:Choice Requires="wps">
            <w:drawing>
              <wp:anchor distT="0" distB="0" distL="114300" distR="114300" simplePos="0" relativeHeight="251660288" behindDoc="0" locked="0" layoutInCell="1" allowOverlap="1" wp14:anchorId="19E28EC1" wp14:editId="0EE5D200">
                <wp:simplePos x="0" y="0"/>
                <wp:positionH relativeFrom="column">
                  <wp:posOffset>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E189594" w14:textId="2EF52AEE" w:rsidR="004E002A" w:rsidRPr="001B00B8" w:rsidRDefault="004E002A"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1" type="#_x0000_t202" style="position:absolute;margin-left:0;margin-top:340.8pt;width:189pt;height:35.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" stroked="f">
                <v:textbox style="mso-fit-shape-to-text:t" inset="0,0,0,0">
                  <w:txbxContent>
                    <w:p w14:paraId="1E189594" w14:textId="2EF52AEE" w:rsidR="004E002A" w:rsidRPr="001B00B8" w:rsidRDefault="004E002A"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v:textbox>
                <w10:wrap type="through"/>
              </v:shape>
            </w:pict>
          </mc:Fallback>
        </mc:AlternateContent>
      </w:r>
      <w:r>
        <w:rPr>
          <w:noProof/>
        </w:rPr>
        <mc:AlternateContent>
          <mc:Choice Requires="wps">
            <w:drawing>
              <wp:anchor distT="0" distB="0" distL="114300" distR="114300" simplePos="0" relativeHeight="251671552" behindDoc="0" locked="0" layoutInCell="1" allowOverlap="1" wp14:anchorId="6AC855E4" wp14:editId="04265407">
                <wp:simplePos x="0" y="0"/>
                <wp:positionH relativeFrom="column">
                  <wp:posOffset>2171700</wp:posOffset>
                </wp:positionH>
                <wp:positionV relativeFrom="paragraph">
                  <wp:posOffset>3607435</wp:posOffset>
                </wp:positionV>
                <wp:extent cx="1028700" cy="114300"/>
                <wp:effectExtent l="50800" t="177800" r="0" b="139700"/>
                <wp:wrapNone/>
                <wp:docPr id="22" name="Straight Arrow Connector 22"/>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71pt;margin-top:284.05pt;width:81pt;height: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" strokecolor="#5b2d5b [2884]" strokeweight="3pt">
                <v:stroke endarrow="block" endarrowwidth="wide"/>
                <v:shadow on="t" opacity="28180f" mv:blur="50800f" origin="-.5,-.5" offset="26941emu,26941emu"/>
              </v:shape>
            </w:pict>
          </mc:Fallback>
        </mc:AlternateContent>
      </w:r>
      <w:r w:rsidRPr="00E30C4A">
        <w:rPr>
          <w:noProof/>
        </w:rPr>
        <w:drawing>
          <wp:inline distT="0" distB="0" distL="0" distR="0" wp14:anchorId="57B4D89B" wp14:editId="4FE690CB">
            <wp:extent cx="2400300" cy="4267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7">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tab/>
      </w:r>
      <w:r>
        <w:tab/>
      </w:r>
      <w:r w:rsidRPr="00E30C4A">
        <w:rPr>
          <w:noProof/>
        </w:rPr>
        <w:drawing>
          <wp:inline distT="0" distB="0" distL="0" distR="0" wp14:anchorId="1D6B165F" wp14:editId="30460EA8">
            <wp:extent cx="2400300" cy="4267200"/>
            <wp:effectExtent l="0" t="0" r="1270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5417C867" w14:textId="39562DF7" w:rsidR="00583015" w:rsidRDefault="00583015" w:rsidP="00E30C4A">
      <w:pPr>
        <w:spacing w:line="240" w:lineRule="auto"/>
      </w:pPr>
    </w:p>
    <w:p w14:paraId="2F6FEDE3" w14:textId="3A2E37EB" w:rsidR="00583015" w:rsidRDefault="00583015" w:rsidP="00E30C4A">
      <w:pPr>
        <w:spacing w:line="240" w:lineRule="auto"/>
      </w:pPr>
      <w:r>
        <w:rPr>
          <w:noProof/>
        </w:rPr>
        <w:drawing>
          <wp:anchor distT="0" distB="0" distL="114300" distR="114300" simplePos="0" relativeHeight="251676672" behindDoc="0" locked="0" layoutInCell="1" allowOverlap="1" wp14:anchorId="5B8D1BAB" wp14:editId="7A92BEAF">
            <wp:simplePos x="0" y="0"/>
            <wp:positionH relativeFrom="column">
              <wp:posOffset>2248535</wp:posOffset>
            </wp:positionH>
            <wp:positionV relativeFrom="paragraph">
              <wp:posOffset>28575</wp:posOffset>
            </wp:positionV>
            <wp:extent cx="1863725" cy="3314700"/>
            <wp:effectExtent l="0" t="0" r="0" b="12700"/>
            <wp:wrapThrough wrapText="bothSides">
              <wp:wrapPolygon edited="0">
                <wp:start x="0" y="0"/>
                <wp:lineTo x="0" y="21517"/>
                <wp:lineTo x="21195" y="21517"/>
                <wp:lineTo x="2119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9">
                      <a:extLst>
                        <a:ext uri="{28A0092B-C50C-407E-A947-70E740481C1C}">
                          <a14:useLocalDpi xmlns:a14="http://schemas.microsoft.com/office/drawing/2010/main" val="0"/>
                        </a:ext>
                      </a:extLst>
                    </a:blip>
                    <a:stretch>
                      <a:fillRect/>
                    </a:stretch>
                  </pic:blipFill>
                  <pic:spPr>
                    <a:xfrm>
                      <a:off x="0" y="0"/>
                      <a:ext cx="1863725" cy="3314700"/>
                    </a:xfrm>
                    <a:prstGeom prst="rect">
                      <a:avLst/>
                    </a:prstGeom>
                  </pic:spPr>
                </pic:pic>
              </a:graphicData>
            </a:graphic>
            <wp14:sizeRelH relativeFrom="page">
              <wp14:pctWidth>0</wp14:pctWidth>
            </wp14:sizeRelH>
            <wp14:sizeRelV relativeFrom="page">
              <wp14:pctHeight>0</wp14:pctHeight>
            </wp14:sizeRelV>
          </wp:anchor>
        </w:drawing>
      </w:r>
    </w:p>
    <w:p w14:paraId="5A0DD348" w14:textId="77777777" w:rsidR="00583015" w:rsidRDefault="00583015" w:rsidP="00583015">
      <w:pPr>
        <w:pStyle w:val="Heading2"/>
        <w:pBdr>
          <w:bottom w:val="single" w:sz="2" w:space="4" w:color="BFBFBF" w:themeColor="background1" w:themeShade="BF"/>
        </w:pBdr>
        <w:spacing w:before="0" w:after="0" w:line="240" w:lineRule="auto"/>
        <w:jc w:val="left"/>
        <w:rPr>
          <w:color w:val="660066"/>
          <w:sz w:val="24"/>
        </w:rPr>
      </w:pPr>
    </w:p>
    <w:p w14:paraId="5F6F4DFE" w14:textId="77777777" w:rsidR="00583015" w:rsidRDefault="00583015" w:rsidP="00583015">
      <w:pPr>
        <w:pStyle w:val="Heading2"/>
        <w:pBdr>
          <w:bottom w:val="single" w:sz="2" w:space="4" w:color="BFBFBF" w:themeColor="background1" w:themeShade="BF"/>
        </w:pBdr>
        <w:spacing w:before="0" w:after="0" w:line="240" w:lineRule="auto"/>
        <w:jc w:val="left"/>
        <w:rPr>
          <w:color w:val="660066"/>
          <w:sz w:val="24"/>
        </w:rPr>
      </w:pPr>
    </w:p>
    <w:p w14:paraId="4C0FE523" w14:textId="77777777" w:rsidR="00583015" w:rsidRPr="009446BE" w:rsidRDefault="00583015" w:rsidP="00583015">
      <w:pPr>
        <w:pStyle w:val="Heading2"/>
        <w:pBdr>
          <w:bottom w:val="single" w:sz="2" w:space="4" w:color="BFBFBF" w:themeColor="background1" w:themeShade="BF"/>
        </w:pBdr>
        <w:spacing w:before="0" w:after="0" w:line="240" w:lineRule="auto"/>
        <w:jc w:val="left"/>
        <w:rPr>
          <w:color w:val="660066"/>
          <w:sz w:val="24"/>
        </w:rPr>
      </w:pPr>
      <w:bookmarkStart w:id="5" w:name="_Toc375350676"/>
      <w:r w:rsidRPr="009446BE">
        <w:rPr>
          <w:color w:val="660066"/>
          <w:sz w:val="24"/>
        </w:rPr>
        <w:t>App Launcher</w:t>
      </w:r>
      <w:bookmarkEnd w:id="5"/>
    </w:p>
    <w:p w14:paraId="18D63DB8" w14:textId="77777777" w:rsidR="00583015" w:rsidRDefault="00583015" w:rsidP="00583015">
      <w:r>
        <w:t xml:space="preserve">During the launch of the app, Splash activity is called by androidmanifest.xml file. This activity will use </w:t>
      </w:r>
      <w:proofErr w:type="spellStart"/>
      <w:r>
        <w:t>MediaPlayer</w:t>
      </w:r>
      <w:proofErr w:type="spellEnd"/>
      <w:r>
        <w:t xml:space="preserve"> instance to play the mp3 sound file when the app launches.</w:t>
      </w:r>
      <w:r w:rsidRPr="0059089C">
        <w:rPr>
          <w:noProof/>
        </w:rPr>
        <w:t xml:space="preserve"> </w:t>
      </w:r>
    </w:p>
    <w:p w14:paraId="736A69CE" w14:textId="1F654ACD" w:rsidR="00742974" w:rsidRPr="00E30C4A" w:rsidRDefault="003450B5" w:rsidP="009446BE">
      <w:pPr>
        <w:pStyle w:val="Heading2"/>
        <w:pBdr>
          <w:bottom w:val="single" w:sz="2" w:space="0" w:color="BFBFBF" w:themeColor="background1" w:themeShade="BF"/>
        </w:pBdr>
        <w:spacing w:before="0" w:after="0" w:line="240" w:lineRule="auto"/>
        <w:jc w:val="left"/>
        <w:rPr>
          <w:color w:val="660066"/>
          <w:sz w:val="24"/>
        </w:rPr>
      </w:pPr>
      <w:bookmarkStart w:id="6" w:name="_Toc375350675"/>
      <w:r w:rsidRPr="00E30C4A">
        <w:rPr>
          <w:color w:val="660066"/>
          <w:sz w:val="24"/>
        </w:rPr>
        <w:t>Settings</w:t>
      </w:r>
      <w:bookmarkEnd w:id="6"/>
      <w:r w:rsidRPr="00E30C4A">
        <w:rPr>
          <w:color w:val="660066"/>
          <w:sz w:val="24"/>
        </w:rPr>
        <w:t xml:space="preserve"> </w:t>
      </w:r>
    </w:p>
    <w:p w14:paraId="7DF13D2C" w14:textId="64DF461E" w:rsidR="003450B5" w:rsidRDefault="00C45839" w:rsidP="003450B5">
      <w:r>
        <w:t xml:space="preserve">On clicking the options button we get Settings option displayed. This will take us to Preferences Activity where you can change the background image of the app. You can also set on/off the sound played </w:t>
      </w:r>
      <w:r w:rsidR="00637802">
        <w:t>during the launch of the app</w:t>
      </w:r>
      <w:r>
        <w:t xml:space="preserve"> as shown</w:t>
      </w:r>
      <w:r w:rsidR="00CD3F7A">
        <w:t xml:space="preserve"> in next page</w:t>
      </w:r>
      <w:r>
        <w:t>:</w:t>
      </w:r>
    </w:p>
    <w:p w14:paraId="6DC884BE" w14:textId="77777777" w:rsidR="00583015" w:rsidRDefault="009446F5" w:rsidP="00583015">
      <w:r w:rsidRPr="009446F5">
        <w:rPr>
          <w:noProof/>
        </w:rPr>
        <mc:AlternateContent>
          <mc:Choice Requires="wpg">
            <w:drawing>
              <wp:inline distT="0" distB="0" distL="0" distR="0" wp14:anchorId="4A17354C" wp14:editId="1C895338">
                <wp:extent cx="2628900" cy="4321629"/>
                <wp:effectExtent l="0" t="0" r="38100" b="0"/>
                <wp:docPr id="34" name="Group 2"/>
                <wp:cNvGraphicFramePr/>
                <a:graphic xmlns:a="http://schemas.openxmlformats.org/drawingml/2006/main">
                  <a:graphicData uri="http://schemas.microsoft.com/office/word/2010/wordprocessingGroup">
                    <wpg:wgp>
                      <wpg:cNvGrpSpPr/>
                      <wpg:grpSpPr>
                        <a:xfrm>
                          <a:off x="0" y="0"/>
                          <a:ext cx="2628900" cy="4321629"/>
                          <a:chOff x="-121156" y="-105073"/>
                          <a:chExt cx="2544313" cy="4371787"/>
                        </a:xfrm>
                      </wpg:grpSpPr>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121156" y="-105073"/>
                            <a:ext cx="2521456" cy="4371787"/>
                          </a:xfrm>
                          <a:prstGeom prst="rect">
                            <a:avLst/>
                          </a:prstGeom>
                        </pic:spPr>
                      </pic:pic>
                      <wps:wsp>
                        <wps:cNvPr id="36" name="Oval 36"/>
                        <wps:cNvSpPr/>
                        <wps:spPr>
                          <a:xfrm>
                            <a:off x="1090432" y="239354"/>
                            <a:ext cx="1332725" cy="490348"/>
                          </a:xfrm>
                          <a:prstGeom prst="ellipse">
                            <a:avLst/>
                          </a:prstGeom>
                          <a:solidFill>
                            <a:schemeClr val="lt1">
                              <a:alpha val="0"/>
                            </a:schemeClr>
                          </a:solidFill>
                          <a:ln/>
                        </wps:spPr>
                        <wps:style>
                          <a:lnRef idx="2">
                            <a:schemeClr val="accent1"/>
                          </a:lnRef>
                          <a:fillRef idx="1">
                            <a:schemeClr val="lt1"/>
                          </a:fillRef>
                          <a:effectRef idx="0">
                            <a:schemeClr val="accent1"/>
                          </a:effectRef>
                          <a:fontRef idx="minor">
                            <a:schemeClr val="dk1"/>
                          </a:fontRef>
                        </wps:style>
                        <wps:txbx>
                          <w:txbxContent>
                            <w:p w14:paraId="2DBCBD8E" w14:textId="77777777" w:rsidR="004E002A" w:rsidRDefault="004E002A" w:rsidP="009446F5">
                              <w:pPr>
                                <w:rPr>
                                  <w:rFonts w:eastAsia="Times New Roman" w:cs="Times New Roman"/>
                                </w:rPr>
                              </w:pPr>
                            </w:p>
                          </w:txbxContent>
                        </wps:txbx>
                        <wps:bodyPr rtlCol="0" anchor="ctr"/>
                      </wps:wsp>
                    </wpg:wgp>
                  </a:graphicData>
                </a:graphic>
              </wp:inline>
            </w:drawing>
          </mc:Choice>
          <mc:Fallback>
            <w:pict>
              <v:group id="Group 2" o:spid="_x0000_s1032" style="width:207pt;height:340.3pt;mso-position-horizontal-relative:char;mso-position-vertical-relative:line" coordorigin="-121156,-105073" coordsize="2544313,4371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3" type="#_x0000_t75" style="position:absolute;left:-121156;top:-105073;width:2521456;height:43717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u&#10;QEbEAAAA2wAAAA8AAABkcnMvZG93bnJldi54bWxEj0FrwkAUhO8F/8PyhF5C3bTSUlM3oQgBTwXT&#10;Vq+P7DMbmn0bsmuM/94tCB6HmfmGWReT7cRIg28dK3hepCCIa6dbbhT8fJdP7yB8QNbYOSYFF/JQ&#10;5LOHNWbanXlHYxUaESHsM1RgQugzKX1tyKJfuJ44ekc3WAxRDo3UA54j3HbyJU3fpMWW44LBnjaG&#10;6r/qZBWsuvJLJqG2vPT7ZGV/zeWw3yn1OJ8+P0AEmsI9fGtvtYLlK/x/iT9A5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uQEbEAAAA2wAAAA8AAAAAAAAAAAAAAAAAnAIA&#10;AGRycy9kb3ducmV2LnhtbFBLBQYAAAAABAAEAPcAAACNAwAAAAA=&#10;">
                  <v:imagedata r:id="rId31" o:title=""/>
                </v:shape>
                <v:oval id="Oval 36" o:spid="_x0000_s1034" style="position:absolute;left:1090432;top:239354;width:1332725;height:4903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VSxxAAA&#10;ANsAAAAPAAAAZHJzL2Rvd25yZXYueG1sRI/RagIxFETfhf5DuIW+SM1WMZStUawg+NAKWj/gsrnd&#10;Dd3cLElct359IxR8HGbmDLNYDa4VPYVoPWt4mRQgiCtvLNcaTl/b51cQMSEbbD2Thl+KsFo+jBZY&#10;Gn/hA/XHVIsM4ViihialrpQyVg05jBPfEWfv2weHKctQSxPwkuGuldOiUNKh5bzQYEebhqqf49lp&#10;2MjiPajP7XVMe3Uaz9dW9R9W66fHYf0GItGQ7uH/9s5omCm4fc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lUscQAAADbAAAADwAAAAAAAAAAAAAAAACXAgAAZHJzL2Rv&#10;d25yZXYueG1sUEsFBgAAAAAEAAQA9QAAAIgDAAAAAA==&#10;" fillcolor="white [3201]" strokecolor="#5b2d5b [2884]" strokeweight="2.5pt">
                  <v:fill opacity="0"/>
                  <v:textbox>
                    <w:txbxContent>
                      <w:p w14:paraId="2DBCBD8E" w14:textId="77777777" w:rsidR="004E002A" w:rsidRDefault="004E002A" w:rsidP="009446F5">
                        <w:pPr>
                          <w:rPr>
                            <w:rFonts w:eastAsia="Times New Roman" w:cs="Times New Roman"/>
                          </w:rPr>
                        </w:pPr>
                      </w:p>
                    </w:txbxContent>
                  </v:textbox>
                </v:oval>
                <w10:anchorlock/>
              </v:group>
            </w:pict>
          </mc:Fallback>
        </mc:AlternateContent>
      </w:r>
      <w:r w:rsidR="00637802">
        <w:rPr>
          <w:noProof/>
        </w:rPr>
        <mc:AlternateContent>
          <mc:Choice Requires="wps">
            <w:drawing>
              <wp:anchor distT="0" distB="0" distL="114300" distR="114300" simplePos="0" relativeHeight="251675648" behindDoc="0" locked="0" layoutInCell="1" allowOverlap="1" wp14:anchorId="69BCECF5" wp14:editId="01EFCE9B">
                <wp:simplePos x="0" y="0"/>
                <wp:positionH relativeFrom="column">
                  <wp:posOffset>2400300</wp:posOffset>
                </wp:positionH>
                <wp:positionV relativeFrom="paragraph">
                  <wp:posOffset>524510</wp:posOffset>
                </wp:positionV>
                <wp:extent cx="800100" cy="114300"/>
                <wp:effectExtent l="0" t="101600" r="38100" b="215900"/>
                <wp:wrapNone/>
                <wp:docPr id="38" name="Straight Arrow Connector 38"/>
                <wp:cNvGraphicFramePr/>
                <a:graphic xmlns:a="http://schemas.openxmlformats.org/drawingml/2006/main">
                  <a:graphicData uri="http://schemas.microsoft.com/office/word/2010/wordprocessingShape">
                    <wps:wsp>
                      <wps:cNvCnPr/>
                      <wps:spPr>
                        <a:xfrm>
                          <a:off x="0" y="0"/>
                          <a:ext cx="8001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189pt;margin-top:41.3pt;width:63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" strokecolor="#5b2d5b [2884]" strokeweight="3pt">
                <v:stroke endarrow="block" endarrowwidth="wide"/>
                <v:shadow on="t" opacity="28180f" mv:blur="50800f" origin="-.5,-.5" offset="26941emu,26941emu"/>
              </v:shape>
            </w:pict>
          </mc:Fallback>
        </mc:AlternateContent>
      </w:r>
      <w:r w:rsidR="00637802">
        <w:tab/>
      </w:r>
      <w:r w:rsidR="00637802">
        <w:tab/>
      </w:r>
      <w:r w:rsidR="00637802">
        <w:rPr>
          <w:noProof/>
        </w:rPr>
        <w:drawing>
          <wp:inline distT="0" distB="0" distL="0" distR="0" wp14:anchorId="08478049" wp14:editId="4A3EF120">
            <wp:extent cx="2400300" cy="426719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32">
                      <a:extLst>
                        <a:ext uri="{28A0092B-C50C-407E-A947-70E740481C1C}">
                          <a14:useLocalDpi xmlns:a14="http://schemas.microsoft.com/office/drawing/2010/main" val="0"/>
                        </a:ext>
                      </a:extLst>
                    </a:blip>
                    <a:stretch>
                      <a:fillRect/>
                    </a:stretch>
                  </pic:blipFill>
                  <pic:spPr>
                    <a:xfrm>
                      <a:off x="0" y="0"/>
                      <a:ext cx="2401654" cy="4269605"/>
                    </a:xfrm>
                    <a:prstGeom prst="rect">
                      <a:avLst/>
                    </a:prstGeom>
                  </pic:spPr>
                </pic:pic>
              </a:graphicData>
            </a:graphic>
          </wp:inline>
        </w:drawing>
      </w:r>
      <w:bookmarkStart w:id="7" w:name="_Toc375350677"/>
    </w:p>
    <w:p w14:paraId="5479AFDC" w14:textId="77777777" w:rsidR="00583015" w:rsidRDefault="00583015" w:rsidP="00583015"/>
    <w:p w14:paraId="5B5C6F79" w14:textId="77777777" w:rsidR="00583015" w:rsidRDefault="00583015" w:rsidP="00583015"/>
    <w:p w14:paraId="042D6C06" w14:textId="77777777" w:rsidR="00583015" w:rsidRDefault="00583015" w:rsidP="00583015"/>
    <w:p w14:paraId="5D95C758" w14:textId="77777777" w:rsidR="00583015" w:rsidRDefault="00583015" w:rsidP="00583015"/>
    <w:p w14:paraId="560D5867" w14:textId="77777777" w:rsidR="00583015" w:rsidRDefault="00583015" w:rsidP="00583015"/>
    <w:p w14:paraId="590554AA" w14:textId="77777777" w:rsidR="00583015" w:rsidRDefault="00583015" w:rsidP="00583015"/>
    <w:p w14:paraId="3C8DD127" w14:textId="77777777" w:rsidR="00583015" w:rsidRDefault="00583015" w:rsidP="00583015"/>
    <w:p w14:paraId="762C2EEF" w14:textId="40994F08" w:rsidR="00742974" w:rsidRDefault="00742974" w:rsidP="00583015">
      <w:pPr>
        <w:pStyle w:val="Heading1"/>
      </w:pPr>
      <w:r w:rsidRPr="00742974">
        <w:t>Application Implementation and Evaluation</w:t>
      </w:r>
      <w:bookmarkEnd w:id="7"/>
    </w:p>
    <w:p w14:paraId="7B632942" w14:textId="2747468C" w:rsidR="00742974" w:rsidRDefault="00742974" w:rsidP="00742974">
      <w:r>
        <w:t xml:space="preserve">These are the Java classes created </w:t>
      </w:r>
      <w:r w:rsidR="007E26C5">
        <w:t>under MAIN</w:t>
      </w:r>
      <w:r>
        <w:t xml:space="preserve"> folder of the app’s </w:t>
      </w:r>
      <w:r w:rsidR="007E26C5">
        <w:t>SRC</w:t>
      </w:r>
      <w:r>
        <w:t xml:space="preserve"> </w:t>
      </w:r>
      <w:r w:rsidR="007E26C5">
        <w:t>folder:</w:t>
      </w:r>
    </w:p>
    <w:p w14:paraId="05614DAA" w14:textId="45191D8D" w:rsidR="007E26C5" w:rsidRPr="009446BE" w:rsidRDefault="00524C08" w:rsidP="009446BE">
      <w:pPr>
        <w:pStyle w:val="Heading2"/>
        <w:pBdr>
          <w:bottom w:val="single" w:sz="2" w:space="5" w:color="BFBFBF" w:themeColor="background1" w:themeShade="BF"/>
        </w:pBdr>
        <w:spacing w:line="240" w:lineRule="auto"/>
        <w:jc w:val="left"/>
        <w:rPr>
          <w:color w:val="660066"/>
          <w:sz w:val="24"/>
        </w:rPr>
      </w:pPr>
      <w:bookmarkStart w:id="8" w:name="_Toc375350678"/>
      <w:proofErr w:type="spellStart"/>
      <w:r w:rsidRPr="009446BE">
        <w:rPr>
          <w:color w:val="660066"/>
          <w:sz w:val="24"/>
        </w:rPr>
        <w:t>Main</w:t>
      </w:r>
      <w:r w:rsidR="007E26C5" w:rsidRPr="009446BE">
        <w:rPr>
          <w:color w:val="660066"/>
          <w:sz w:val="24"/>
        </w:rPr>
        <w:t>Activity</w:t>
      </w:r>
      <w:proofErr w:type="spellEnd"/>
      <w:r w:rsidR="007E26C5" w:rsidRPr="009446BE">
        <w:rPr>
          <w:color w:val="660066"/>
          <w:sz w:val="24"/>
        </w:rPr>
        <w:t xml:space="preserve"> Class:</w:t>
      </w:r>
      <w:bookmarkEnd w:id="8"/>
    </w:p>
    <w:p w14:paraId="2C2479ED" w14:textId="77777777" w:rsidR="009D3B10" w:rsidRDefault="007E26C5" w:rsidP="00256194">
      <w:pPr>
        <w:pStyle w:val="ListBullet"/>
        <w:spacing w:line="360" w:lineRule="auto"/>
      </w:pPr>
      <w:proofErr w:type="spellStart"/>
      <w:proofErr w:type="gramStart"/>
      <w:r>
        <w:t>findGifts</w:t>
      </w:r>
      <w:proofErr w:type="spellEnd"/>
      <w:proofErr w:type="gramEnd"/>
      <w:r>
        <w:t xml:space="preserve">() method: </w:t>
      </w:r>
    </w:p>
    <w:p w14:paraId="04CB06E9" w14:textId="14BBA838" w:rsidR="009D3B10" w:rsidRDefault="009D3B10" w:rsidP="00256194">
      <w:pPr>
        <w:pStyle w:val="ListNumber"/>
        <w:numPr>
          <w:ilvl w:val="0"/>
          <w:numId w:val="15"/>
        </w:numPr>
      </w:pPr>
      <w:r>
        <w:t>Creates</w:t>
      </w:r>
      <w:r w:rsidR="007E26C5">
        <w:t xml:space="preserve"> a Bundle and puts all the values taken from the user into it. </w:t>
      </w:r>
    </w:p>
    <w:p w14:paraId="7018E0EC" w14:textId="4A519FD4" w:rsidR="009D3B10" w:rsidRPr="009D3B10" w:rsidRDefault="007E26C5" w:rsidP="00256194">
      <w:pPr>
        <w:pStyle w:val="ListNumber"/>
        <w:numPr>
          <w:ilvl w:val="0"/>
          <w:numId w:val="15"/>
        </w:numPr>
      </w:pPr>
      <w:r>
        <w:t>Puts the bundle into an Intent</w:t>
      </w:r>
      <w:r w:rsidR="009D3B10">
        <w:t xml:space="preserve"> and open the </w:t>
      </w:r>
      <w:r w:rsidR="009D3B10" w:rsidRPr="009D3B10">
        <w:t>Search</w:t>
      </w:r>
      <w:r w:rsidR="009D3B10">
        <w:t xml:space="preserve"> </w:t>
      </w:r>
      <w:r w:rsidR="009D3B10" w:rsidRPr="009D3B10">
        <w:t>Results</w:t>
      </w:r>
      <w:r w:rsidR="009D3B10">
        <w:t xml:space="preserve"> Activity where this Bundle instance is passed on.</w:t>
      </w:r>
    </w:p>
    <w:p w14:paraId="746A2087" w14:textId="5A8BBAFC" w:rsidR="007E26C5" w:rsidRDefault="009D3B10" w:rsidP="007E26C5">
      <w:pPr>
        <w:pStyle w:val="ListBullet"/>
      </w:pPr>
      <w:proofErr w:type="spellStart"/>
      <w:proofErr w:type="gramStart"/>
      <w:r>
        <w:t>getValues</w:t>
      </w:r>
      <w:proofErr w:type="spellEnd"/>
      <w:proofErr w:type="gramEnd"/>
      <w:r>
        <w:t>() method:</w:t>
      </w:r>
    </w:p>
    <w:p w14:paraId="28E04AF3" w14:textId="77777777" w:rsidR="009D3B10" w:rsidRDefault="009D3B10" w:rsidP="00256194">
      <w:pPr>
        <w:pStyle w:val="ListNumber"/>
        <w:numPr>
          <w:ilvl w:val="0"/>
          <w:numId w:val="16"/>
        </w:numPr>
      </w:pPr>
      <w:r w:rsidRPr="009D3B10">
        <w:t>Get</w:t>
      </w:r>
      <w:r>
        <w:t>s</w:t>
      </w:r>
      <w:r w:rsidRPr="009D3B10">
        <w:t xml:space="preserve"> user choice of gender</w:t>
      </w:r>
      <w:r>
        <w:t xml:space="preserve"> stored in a String variable</w:t>
      </w:r>
    </w:p>
    <w:p w14:paraId="202987B9" w14:textId="059E3720" w:rsidR="009D3B10" w:rsidRDefault="009D3B10" w:rsidP="00256194">
      <w:pPr>
        <w:pStyle w:val="ListNumber"/>
        <w:numPr>
          <w:ilvl w:val="0"/>
          <w:numId w:val="16"/>
        </w:numPr>
      </w:pPr>
      <w:r w:rsidRPr="009D3B10">
        <w:t>Get</w:t>
      </w:r>
      <w:r>
        <w:t>s</w:t>
      </w:r>
      <w:r w:rsidRPr="009D3B10">
        <w:t xml:space="preserve"> user choice of sort order</w:t>
      </w:r>
      <w:r>
        <w:t xml:space="preserve"> using price or rating</w:t>
      </w:r>
    </w:p>
    <w:p w14:paraId="27F06AF3" w14:textId="1AE7FFF8" w:rsidR="009D3B10" w:rsidRPr="009D3B10" w:rsidRDefault="009D3B10" w:rsidP="00256194">
      <w:pPr>
        <w:pStyle w:val="ListNumber"/>
        <w:numPr>
          <w:ilvl w:val="0"/>
          <w:numId w:val="16"/>
        </w:numPr>
      </w:pPr>
      <w:r w:rsidRPr="009D3B10">
        <w:t>Get</w:t>
      </w:r>
      <w:r>
        <w:t>s</w:t>
      </w:r>
      <w:r w:rsidRPr="009D3B10">
        <w:t xml:space="preserve"> user choice of Age range from the spinner</w:t>
      </w:r>
    </w:p>
    <w:p w14:paraId="5DB268CA" w14:textId="6C1E4640" w:rsidR="00B54A3E" w:rsidRPr="00413C99" w:rsidRDefault="00B54A3E" w:rsidP="00413C99">
      <w:pPr>
        <w:pStyle w:val="ListBullet"/>
      </w:pPr>
      <w:r w:rsidRPr="00413C99">
        <w:t xml:space="preserve"> </w:t>
      </w:r>
      <w:proofErr w:type="spellStart"/>
      <w:proofErr w:type="gramStart"/>
      <w:r w:rsidRPr="00413C99">
        <w:t>onCreateOptionsMenu</w:t>
      </w:r>
      <w:proofErr w:type="spellEnd"/>
      <w:proofErr w:type="gramEnd"/>
      <w:r w:rsidRPr="00413C99">
        <w:t>() method: Inflate</w:t>
      </w:r>
      <w:r w:rsidR="00256194">
        <w:t>s</w:t>
      </w:r>
      <w:r w:rsidRPr="00413C99">
        <w:t xml:space="preserve"> the options menu</w:t>
      </w:r>
    </w:p>
    <w:p w14:paraId="04243553" w14:textId="77777777" w:rsidR="00B54A3E" w:rsidRPr="00413C99" w:rsidRDefault="00B54A3E" w:rsidP="00413C99">
      <w:pPr>
        <w:pStyle w:val="ListBullet"/>
      </w:pPr>
      <w:proofErr w:type="spellStart"/>
      <w:proofErr w:type="gramStart"/>
      <w:r w:rsidRPr="00413C99">
        <w:t>onOptionsItemSelected</w:t>
      </w:r>
      <w:proofErr w:type="spellEnd"/>
      <w:proofErr w:type="gramEnd"/>
      <w:r w:rsidRPr="00413C99">
        <w:t xml:space="preserve">() method: </w:t>
      </w:r>
    </w:p>
    <w:p w14:paraId="253C0511" w14:textId="77777777" w:rsidR="00256194" w:rsidRDefault="00B54A3E" w:rsidP="00256194">
      <w:pPr>
        <w:pStyle w:val="ListNumber"/>
        <w:numPr>
          <w:ilvl w:val="0"/>
          <w:numId w:val="17"/>
        </w:numPr>
      </w:pPr>
      <w:r w:rsidRPr="00413C99">
        <w:t xml:space="preserve">Opens the Preferences Activity page  </w:t>
      </w:r>
    </w:p>
    <w:p w14:paraId="74B75077" w14:textId="6F069F68" w:rsidR="00B54A3E" w:rsidRPr="00256194" w:rsidRDefault="00256194" w:rsidP="00256194">
      <w:pPr>
        <w:pStyle w:val="ListNumber"/>
        <w:numPr>
          <w:ilvl w:val="0"/>
          <w:numId w:val="17"/>
        </w:numPr>
      </w:pPr>
      <w:r>
        <w:t>Called when S</w:t>
      </w:r>
      <w:r w:rsidR="00B54A3E" w:rsidRPr="00B54A3E">
        <w:t>ettings is clicked in option</w:t>
      </w:r>
      <w:r>
        <w:t>s</w:t>
      </w:r>
      <w:r w:rsidR="00B54A3E" w:rsidRPr="00B54A3E">
        <w:t xml:space="preserve"> menu</w:t>
      </w:r>
    </w:p>
    <w:p w14:paraId="4B47DCF7" w14:textId="77777777" w:rsidR="009446BE" w:rsidRPr="009446BE" w:rsidRDefault="00413C99" w:rsidP="009446BE">
      <w:pPr>
        <w:pStyle w:val="Heading2"/>
        <w:pBdr>
          <w:bottom w:val="single" w:sz="2" w:space="3" w:color="BFBFBF" w:themeColor="background1" w:themeShade="BF"/>
        </w:pBdr>
        <w:spacing w:line="240" w:lineRule="auto"/>
        <w:jc w:val="left"/>
        <w:rPr>
          <w:color w:val="660066"/>
          <w:sz w:val="24"/>
        </w:rPr>
      </w:pPr>
      <w:bookmarkStart w:id="9" w:name="_Toc375350679"/>
      <w:proofErr w:type="spellStart"/>
      <w:r w:rsidRPr="009446BE">
        <w:rPr>
          <w:color w:val="660066"/>
          <w:sz w:val="24"/>
        </w:rPr>
        <w:t>AmazonURIGenerator</w:t>
      </w:r>
      <w:proofErr w:type="spellEnd"/>
      <w:r w:rsidR="00B373C0" w:rsidRPr="009446BE">
        <w:rPr>
          <w:color w:val="660066"/>
          <w:sz w:val="24"/>
        </w:rPr>
        <w:t xml:space="preserve"> C</w:t>
      </w:r>
      <w:r w:rsidRPr="009446BE">
        <w:rPr>
          <w:color w:val="660066"/>
          <w:sz w:val="24"/>
        </w:rPr>
        <w:t>lass:</w:t>
      </w:r>
      <w:bookmarkEnd w:id="9"/>
      <w:r w:rsidR="00440D05" w:rsidRPr="009446BE">
        <w:rPr>
          <w:color w:val="660066"/>
          <w:sz w:val="24"/>
        </w:rPr>
        <w:t xml:space="preserve"> </w:t>
      </w:r>
    </w:p>
    <w:p w14:paraId="0D251B3D" w14:textId="0E000C6E" w:rsidR="00413C99" w:rsidRPr="00256194" w:rsidRDefault="004030F9" w:rsidP="00256194">
      <w:pPr>
        <w:pStyle w:val="Heading3"/>
        <w:spacing w:line="360" w:lineRule="auto"/>
      </w:pPr>
      <w:bookmarkStart w:id="10" w:name="_Toc375350680"/>
      <w:r>
        <w:rPr>
          <w:color w:val="auto"/>
        </w:rPr>
        <w:t xml:space="preserve">Specify the </w:t>
      </w:r>
      <w:r w:rsidR="00413C99" w:rsidRPr="00256194">
        <w:rPr>
          <w:color w:val="auto"/>
        </w:rPr>
        <w:t>Secret Key corr</w:t>
      </w:r>
      <w:r>
        <w:rPr>
          <w:color w:val="auto"/>
        </w:rPr>
        <w:t xml:space="preserve">esponding to the Access Key ID </w:t>
      </w:r>
      <w:r w:rsidR="00413C99" w:rsidRPr="00256194">
        <w:rPr>
          <w:color w:val="auto"/>
        </w:rPr>
        <w:t>as taken from the Account page</w:t>
      </w:r>
      <w:r w:rsidR="00413C99" w:rsidRPr="00256194">
        <w:t>.</w:t>
      </w:r>
      <w:bookmarkEnd w:id="10"/>
    </w:p>
    <w:p w14:paraId="36345870" w14:textId="77777777" w:rsidR="00256194" w:rsidRDefault="00440D05" w:rsidP="00256194">
      <w:pPr>
        <w:pStyle w:val="ListBullet"/>
      </w:pPr>
      <w:proofErr w:type="spellStart"/>
      <w:proofErr w:type="gramStart"/>
      <w:r w:rsidRPr="00440D05">
        <w:t>generateURI</w:t>
      </w:r>
      <w:proofErr w:type="spellEnd"/>
      <w:proofErr w:type="gramEnd"/>
      <w:r w:rsidRPr="00440D05">
        <w:t>() method:</w:t>
      </w:r>
    </w:p>
    <w:p w14:paraId="4E1FEA6A" w14:textId="11318F24" w:rsidR="00413C99" w:rsidRPr="00256194" w:rsidRDefault="00413C99" w:rsidP="00256194">
      <w:pPr>
        <w:pStyle w:val="ListNumber"/>
      </w:pPr>
      <w:r w:rsidRPr="00256194">
        <w:t>Set up the signed requests helper.</w:t>
      </w:r>
    </w:p>
    <w:p w14:paraId="283566A4" w14:textId="0AC5EC85" w:rsidR="00440D05" w:rsidRPr="00256194" w:rsidRDefault="00413C99" w:rsidP="00256194">
      <w:pPr>
        <w:pStyle w:val="ListNumber"/>
      </w:pPr>
      <w:r w:rsidRPr="00256194">
        <w:t xml:space="preserve">Set up the </w:t>
      </w:r>
      <w:r w:rsidR="00256194" w:rsidRPr="00256194">
        <w:t xml:space="preserve">Search, Keywords, </w:t>
      </w:r>
      <w:proofErr w:type="spellStart"/>
      <w:proofErr w:type="gramStart"/>
      <w:r w:rsidR="00256194" w:rsidRPr="00256194">
        <w:t>OrderB</w:t>
      </w:r>
      <w:r w:rsidRPr="00256194">
        <w:t>y</w:t>
      </w:r>
      <w:proofErr w:type="spellEnd"/>
      <w:proofErr w:type="gramEnd"/>
      <w:r w:rsidRPr="00256194">
        <w:t xml:space="preserve"> parameters for </w:t>
      </w:r>
      <w:r w:rsidR="00256194" w:rsidRPr="00256194">
        <w:t>different cases based on gender</w:t>
      </w:r>
      <w:r w:rsidRPr="00256194">
        <w:t>, price and age requests.</w:t>
      </w:r>
    </w:p>
    <w:p w14:paraId="64873E5D" w14:textId="771B99C0" w:rsidR="00440D05" w:rsidRPr="00256194" w:rsidRDefault="00413C99" w:rsidP="00256194">
      <w:pPr>
        <w:pStyle w:val="ListNumber"/>
      </w:pPr>
      <w:r w:rsidRPr="00256194">
        <w:t xml:space="preserve">Mention the values of </w:t>
      </w:r>
      <w:r w:rsidR="00440D05" w:rsidRPr="00256194">
        <w:t xml:space="preserve">Service, Operation, </w:t>
      </w:r>
      <w:proofErr w:type="spellStart"/>
      <w:r w:rsidR="00440D05" w:rsidRPr="00256194">
        <w:t>AWSAccessKeyId</w:t>
      </w:r>
      <w:proofErr w:type="spellEnd"/>
      <w:r w:rsidR="00440D05" w:rsidRPr="00256194">
        <w:t xml:space="preserve">, </w:t>
      </w:r>
      <w:proofErr w:type="spellStart"/>
      <w:r w:rsidR="00440D05" w:rsidRPr="00256194">
        <w:t>AssociateTag</w:t>
      </w:r>
      <w:proofErr w:type="spellEnd"/>
      <w:r w:rsidR="00440D05" w:rsidRPr="00256194">
        <w:t xml:space="preserve">, </w:t>
      </w:r>
      <w:proofErr w:type="spellStart"/>
      <w:proofErr w:type="gramStart"/>
      <w:r w:rsidR="00440D05" w:rsidRPr="00256194">
        <w:t>ResponseGroup</w:t>
      </w:r>
      <w:proofErr w:type="spellEnd"/>
      <w:proofErr w:type="gramEnd"/>
      <w:r w:rsidR="00440D05" w:rsidRPr="00256194">
        <w:t xml:space="preserve"> as well in the parameters to be sent to </w:t>
      </w:r>
      <w:proofErr w:type="spellStart"/>
      <w:r w:rsidR="00440D05" w:rsidRPr="00256194">
        <w:t>SignedRequestsHelper</w:t>
      </w:r>
      <w:proofErr w:type="spellEnd"/>
      <w:r w:rsidR="00440D05" w:rsidRPr="00256194">
        <w:t xml:space="preserve"> sign method.</w:t>
      </w:r>
    </w:p>
    <w:p w14:paraId="78171321" w14:textId="43045640" w:rsidR="00B54A3E" w:rsidRPr="009446BE" w:rsidRDefault="00524C08" w:rsidP="009446BE">
      <w:pPr>
        <w:pStyle w:val="Heading2"/>
        <w:pBdr>
          <w:bottom w:val="single" w:sz="2" w:space="0" w:color="BFBFBF" w:themeColor="background1" w:themeShade="BF"/>
        </w:pBdr>
        <w:jc w:val="left"/>
        <w:rPr>
          <w:color w:val="660066"/>
          <w:sz w:val="24"/>
        </w:rPr>
      </w:pPr>
      <w:bookmarkStart w:id="11" w:name="_Toc375350681"/>
      <w:proofErr w:type="spellStart"/>
      <w:r w:rsidRPr="009446BE">
        <w:rPr>
          <w:color w:val="660066"/>
          <w:sz w:val="24"/>
        </w:rPr>
        <w:t>Search</w:t>
      </w:r>
      <w:r w:rsidR="00B54A3E" w:rsidRPr="009446BE">
        <w:rPr>
          <w:color w:val="660066"/>
          <w:sz w:val="24"/>
        </w:rPr>
        <w:t>Results</w:t>
      </w:r>
      <w:proofErr w:type="spellEnd"/>
      <w:r w:rsidR="00B54A3E" w:rsidRPr="009446BE">
        <w:rPr>
          <w:color w:val="660066"/>
          <w:sz w:val="24"/>
        </w:rPr>
        <w:t xml:space="preserve"> Activity Class:</w:t>
      </w:r>
      <w:bookmarkEnd w:id="11"/>
    </w:p>
    <w:p w14:paraId="0788FC0F" w14:textId="77777777" w:rsidR="00413C99" w:rsidRDefault="00413C99" w:rsidP="00524C08">
      <w:pPr>
        <w:pStyle w:val="ListBullet"/>
      </w:pPr>
      <w:proofErr w:type="spellStart"/>
      <w:r w:rsidRPr="00413C99">
        <w:t>XMLParse</w:t>
      </w:r>
      <w:proofErr w:type="spellEnd"/>
      <w:r>
        <w:t xml:space="preserve"> Class to create </w:t>
      </w:r>
      <w:proofErr w:type="spellStart"/>
      <w:r>
        <w:t>Async</w:t>
      </w:r>
      <w:proofErr w:type="spellEnd"/>
      <w:r>
        <w:t xml:space="preserve"> Task</w:t>
      </w:r>
    </w:p>
    <w:p w14:paraId="5D32FDAC" w14:textId="37CB8DDE" w:rsidR="00256194" w:rsidRPr="003450B5" w:rsidRDefault="00987859" w:rsidP="003450B5">
      <w:pPr>
        <w:pStyle w:val="ListParagraph"/>
        <w:numPr>
          <w:ilvl w:val="0"/>
          <w:numId w:val="12"/>
        </w:numPr>
      </w:pPr>
      <w:proofErr w:type="spellStart"/>
      <w:proofErr w:type="gramStart"/>
      <w:r w:rsidRPr="003450B5">
        <w:t>doInBackground</w:t>
      </w:r>
      <w:proofErr w:type="spellEnd"/>
      <w:proofErr w:type="gramEnd"/>
      <w:r w:rsidRPr="003450B5">
        <w:t xml:space="preserve">(): We execute the </w:t>
      </w:r>
      <w:proofErr w:type="spellStart"/>
      <w:r w:rsidRPr="003450B5">
        <w:t>queryDatabase</w:t>
      </w:r>
      <w:proofErr w:type="spellEnd"/>
      <w:r w:rsidRPr="003450B5">
        <w:t>() to get the Amazon items. Next, we download the images for all the amazon items. All the download</w:t>
      </w:r>
      <w:r w:rsidR="00B373C0" w:rsidRPr="003450B5">
        <w:t>ed</w:t>
      </w:r>
      <w:r w:rsidRPr="003450B5">
        <w:t xml:space="preserve"> images </w:t>
      </w:r>
      <w:r w:rsidR="00B373C0" w:rsidRPr="003450B5">
        <w:t xml:space="preserve">are stored </w:t>
      </w:r>
      <w:r w:rsidRPr="003450B5">
        <w:t>in the app</w:t>
      </w:r>
      <w:r w:rsidR="00B373C0" w:rsidRPr="003450B5">
        <w:t>’s</w:t>
      </w:r>
      <w:r w:rsidRPr="003450B5">
        <w:t xml:space="preserve"> RAM so that it can </w:t>
      </w:r>
      <w:r w:rsidR="00B373C0" w:rsidRPr="003450B5">
        <w:t>be loaded</w:t>
      </w:r>
      <w:r w:rsidRPr="003450B5">
        <w:t xml:space="preserve"> again and again</w:t>
      </w:r>
      <w:r w:rsidR="00B373C0" w:rsidRPr="003450B5">
        <w:t xml:space="preserve"> and save more time in uploading images</w:t>
      </w:r>
      <w:r w:rsidRPr="003450B5">
        <w:t xml:space="preserve">. </w:t>
      </w:r>
      <w:proofErr w:type="gramStart"/>
      <w:r w:rsidRPr="003450B5">
        <w:t>They are referenced by the amazon item ID</w:t>
      </w:r>
      <w:r w:rsidR="00B373C0" w:rsidRPr="003450B5">
        <w:t xml:space="preserve"> as their filename</w:t>
      </w:r>
      <w:proofErr w:type="gramEnd"/>
      <w:r w:rsidRPr="003450B5">
        <w:t>.</w:t>
      </w:r>
    </w:p>
    <w:p w14:paraId="3C8BB64D" w14:textId="083A9DB5" w:rsidR="00987859" w:rsidRPr="003450B5" w:rsidRDefault="00987859" w:rsidP="003450B5">
      <w:pPr>
        <w:pStyle w:val="ListParagraph"/>
        <w:numPr>
          <w:ilvl w:val="0"/>
          <w:numId w:val="12"/>
        </w:numPr>
      </w:pPr>
      <w:proofErr w:type="spellStart"/>
      <w:proofErr w:type="gramStart"/>
      <w:r w:rsidRPr="003450B5">
        <w:t>onPostExecute</w:t>
      </w:r>
      <w:proofErr w:type="spellEnd"/>
      <w:proofErr w:type="gramEnd"/>
      <w:r w:rsidRPr="003450B5">
        <w:t xml:space="preserve">(): We populate the List View with all the amazon items. Each Amazon item is clickable and launches a new activity using </w:t>
      </w:r>
      <w:proofErr w:type="spellStart"/>
      <w:r w:rsidRPr="003450B5">
        <w:t>DisplayProduct</w:t>
      </w:r>
      <w:proofErr w:type="spellEnd"/>
      <w:r w:rsidRPr="003450B5">
        <w:t xml:space="preserve"> Class.</w:t>
      </w:r>
    </w:p>
    <w:p w14:paraId="30395447" w14:textId="77777777" w:rsidR="00440D05" w:rsidRDefault="00413C99" w:rsidP="00524C08">
      <w:pPr>
        <w:pStyle w:val="ListBullet"/>
      </w:pPr>
      <w:r>
        <w:t xml:space="preserve"> </w:t>
      </w:r>
      <w:proofErr w:type="spellStart"/>
      <w:proofErr w:type="gramStart"/>
      <w:r w:rsidRPr="00413C99">
        <w:t>queryDatabase</w:t>
      </w:r>
      <w:proofErr w:type="spellEnd"/>
      <w:proofErr w:type="gramEnd"/>
      <w:r w:rsidRPr="00413C99">
        <w:t>()</w:t>
      </w:r>
      <w:r w:rsidR="00440D05">
        <w:t>:</w:t>
      </w:r>
    </w:p>
    <w:p w14:paraId="68D58863" w14:textId="77777777" w:rsidR="00B373C0" w:rsidRDefault="00B373C0" w:rsidP="003450B5">
      <w:pPr>
        <w:pStyle w:val="ListParagraph"/>
        <w:numPr>
          <w:ilvl w:val="0"/>
          <w:numId w:val="14"/>
        </w:numPr>
      </w:pPr>
      <w:r w:rsidRPr="003450B5">
        <w:t>B</w:t>
      </w:r>
      <w:r w:rsidR="00440D05" w:rsidRPr="003450B5">
        <w:t>ased on the user input provided we generate the Amazon Request URI</w:t>
      </w:r>
      <w:r w:rsidR="00987859" w:rsidRPr="003450B5">
        <w:t xml:space="preserve">. </w:t>
      </w:r>
    </w:p>
    <w:p w14:paraId="2559E3CD" w14:textId="77777777" w:rsidR="003450B5" w:rsidRPr="003450B5" w:rsidRDefault="003450B5" w:rsidP="003450B5">
      <w:pPr>
        <w:pStyle w:val="ListParagraph"/>
      </w:pPr>
    </w:p>
    <w:p w14:paraId="407578CB" w14:textId="62DE3E64" w:rsidR="00440D05" w:rsidRPr="003450B5" w:rsidRDefault="00987859" w:rsidP="003450B5">
      <w:pPr>
        <w:pStyle w:val="ListParagraph"/>
        <w:numPr>
          <w:ilvl w:val="0"/>
          <w:numId w:val="14"/>
        </w:numPr>
      </w:pPr>
      <w:r w:rsidRPr="003450B5">
        <w:t xml:space="preserve">We use </w:t>
      </w:r>
      <w:proofErr w:type="spellStart"/>
      <w:proofErr w:type="gramStart"/>
      <w:r w:rsidRPr="003450B5">
        <w:t>loadXmlFromNetwork</w:t>
      </w:r>
      <w:proofErr w:type="spellEnd"/>
      <w:r w:rsidRPr="003450B5">
        <w:t>(</w:t>
      </w:r>
      <w:proofErr w:type="gramEnd"/>
      <w:r w:rsidRPr="003450B5">
        <w:t>) to execute HTTP GET for Amazon Request URI.</w:t>
      </w:r>
    </w:p>
    <w:p w14:paraId="40CD3F67" w14:textId="53AF7169" w:rsidR="00440D05" w:rsidRDefault="00440D05" w:rsidP="00524C08">
      <w:pPr>
        <w:pStyle w:val="ListBullet"/>
      </w:pPr>
      <w:proofErr w:type="spellStart"/>
      <w:proofErr w:type="gramStart"/>
      <w:r w:rsidRPr="00440D05">
        <w:t>loadXmlFromNetwork</w:t>
      </w:r>
      <w:proofErr w:type="spellEnd"/>
      <w:proofErr w:type="gramEnd"/>
      <w:r w:rsidRPr="00440D05">
        <w:t xml:space="preserve">() and </w:t>
      </w:r>
      <w:proofErr w:type="spellStart"/>
      <w:r w:rsidRPr="00440D05">
        <w:t>downloadUrl</w:t>
      </w:r>
      <w:proofErr w:type="spellEnd"/>
      <w:r>
        <w:t xml:space="preserve">(): </w:t>
      </w:r>
    </w:p>
    <w:p w14:paraId="4A9BBD06" w14:textId="0E215950" w:rsidR="00440D05" w:rsidRDefault="00440D05" w:rsidP="00256194">
      <w:pPr>
        <w:pStyle w:val="ListNumber"/>
        <w:numPr>
          <w:ilvl w:val="0"/>
          <w:numId w:val="0"/>
        </w:numPr>
      </w:pPr>
      <w:proofErr w:type="spellStart"/>
      <w:proofErr w:type="gramStart"/>
      <w:r w:rsidRPr="00440D05">
        <w:t>loadXmlFromNetwork</w:t>
      </w:r>
      <w:proofErr w:type="spellEnd"/>
      <w:proofErr w:type="gramEnd"/>
      <w:r w:rsidR="00B373C0">
        <w:t>()</w:t>
      </w:r>
      <w:r>
        <w:t xml:space="preserve"> uses </w:t>
      </w:r>
      <w:proofErr w:type="spellStart"/>
      <w:r w:rsidRPr="00440D05">
        <w:t>downloadUrl</w:t>
      </w:r>
      <w:proofErr w:type="spellEnd"/>
      <w:r w:rsidR="00B373C0">
        <w:t>()</w:t>
      </w:r>
      <w:r>
        <w:t xml:space="preserve"> to  issue the HTTP GET for Amazon Request URI. The HTTP Response is in XML and it contains the results of the Amazon Request URI. Next, the XML data is parsed to get all the entries. Each entry contains all the metadata information such as ID, Title, Description, Amazon Link, Image URL, price, etc.</w:t>
      </w:r>
    </w:p>
    <w:p w14:paraId="3ED083E6" w14:textId="6EDDC3D7" w:rsidR="00583015" w:rsidRPr="009446BE" w:rsidRDefault="00583015" w:rsidP="00583015">
      <w:pPr>
        <w:pStyle w:val="Heading2"/>
        <w:pBdr>
          <w:bottom w:val="single" w:sz="2" w:space="0" w:color="BFBFBF" w:themeColor="background1" w:themeShade="BF"/>
        </w:pBdr>
        <w:jc w:val="left"/>
        <w:rPr>
          <w:color w:val="660066"/>
          <w:sz w:val="24"/>
        </w:rPr>
      </w:pPr>
      <w:proofErr w:type="spellStart"/>
      <w:r>
        <w:rPr>
          <w:color w:val="660066"/>
          <w:sz w:val="24"/>
        </w:rPr>
        <w:t>AmazonXmlParser</w:t>
      </w:r>
      <w:proofErr w:type="spellEnd"/>
      <w:r w:rsidRPr="009446BE">
        <w:rPr>
          <w:color w:val="660066"/>
          <w:sz w:val="24"/>
        </w:rPr>
        <w:t xml:space="preserve"> Class:</w:t>
      </w:r>
    </w:p>
    <w:p w14:paraId="6BB530BD" w14:textId="0D5F0042" w:rsidR="00583015" w:rsidRDefault="00583015" w:rsidP="00256194">
      <w:pPr>
        <w:pStyle w:val="ListNumber"/>
        <w:numPr>
          <w:ilvl w:val="0"/>
          <w:numId w:val="0"/>
        </w:numPr>
      </w:pPr>
      <w:proofErr w:type="gramStart"/>
      <w:r>
        <w:t>Parse(</w:t>
      </w:r>
      <w:proofErr w:type="gramEnd"/>
      <w:r>
        <w:t xml:space="preserve">): It will parse the XML by using </w:t>
      </w:r>
      <w:proofErr w:type="spellStart"/>
      <w:r>
        <w:t>XmlPullParser</w:t>
      </w:r>
      <w:proofErr w:type="spellEnd"/>
      <w:r>
        <w:t xml:space="preserve"> which will make a call to </w:t>
      </w:r>
      <w:proofErr w:type="spellStart"/>
      <w:r>
        <w:t>reedFeed</w:t>
      </w:r>
      <w:proofErr w:type="spellEnd"/>
      <w:r>
        <w:t>()</w:t>
      </w:r>
    </w:p>
    <w:p w14:paraId="696F0215" w14:textId="62AFCD2C" w:rsidR="00583015" w:rsidRPr="00440D05" w:rsidRDefault="00583015" w:rsidP="00256194">
      <w:pPr>
        <w:pStyle w:val="ListNumber"/>
        <w:numPr>
          <w:ilvl w:val="0"/>
          <w:numId w:val="0"/>
        </w:numPr>
      </w:pPr>
      <w:proofErr w:type="spellStart"/>
      <w:proofErr w:type="gramStart"/>
      <w:r>
        <w:t>reedFeed</w:t>
      </w:r>
      <w:proofErr w:type="spellEnd"/>
      <w:proofErr w:type="gramEnd"/>
      <w:r>
        <w:t>(): method created to return the List of entries where data from XML is parsed into</w:t>
      </w:r>
    </w:p>
    <w:p w14:paraId="3E39772D" w14:textId="3480E5FC" w:rsidR="00987859" w:rsidRPr="009446BE" w:rsidRDefault="00987859" w:rsidP="004030F9">
      <w:pPr>
        <w:pStyle w:val="Heading2"/>
        <w:pBdr>
          <w:bottom w:val="single" w:sz="2" w:space="2" w:color="BFBFBF" w:themeColor="background1" w:themeShade="BF"/>
        </w:pBdr>
        <w:spacing w:line="240" w:lineRule="auto"/>
        <w:jc w:val="left"/>
        <w:rPr>
          <w:color w:val="660066"/>
          <w:sz w:val="24"/>
        </w:rPr>
      </w:pPr>
      <w:bookmarkStart w:id="12" w:name="_Toc375350682"/>
      <w:r w:rsidRPr="009446BE">
        <w:rPr>
          <w:color w:val="660066"/>
          <w:sz w:val="24"/>
        </w:rPr>
        <w:t>Display Product Activity Class:</w:t>
      </w:r>
      <w:bookmarkEnd w:id="12"/>
    </w:p>
    <w:p w14:paraId="384ABC57" w14:textId="176F7B6A" w:rsidR="00987859" w:rsidRPr="00256194" w:rsidRDefault="00256194" w:rsidP="00256194">
      <w:proofErr w:type="spellStart"/>
      <w:r w:rsidRPr="00256194">
        <w:t>Search</w:t>
      </w:r>
      <w:r w:rsidR="00987859" w:rsidRPr="00256194">
        <w:t>Results</w:t>
      </w:r>
      <w:proofErr w:type="spellEnd"/>
      <w:r w:rsidR="00987859" w:rsidRPr="00256194">
        <w:t xml:space="preserve"> bundles up information about particular amazon item chosen by the user.</w:t>
      </w:r>
      <w:r w:rsidRPr="00256194">
        <w:t xml:space="preserve"> </w:t>
      </w:r>
      <w:r w:rsidR="00987859" w:rsidRPr="00256194">
        <w:t xml:space="preserve">The Display Product activity unbundles this information and uses it to load the Amazon Product. </w:t>
      </w:r>
    </w:p>
    <w:p w14:paraId="3B52B7B5" w14:textId="223DBA3D" w:rsidR="00987859" w:rsidRPr="00B373C0" w:rsidRDefault="00987859" w:rsidP="00B373C0">
      <w:pPr>
        <w:pStyle w:val="ListBullet"/>
      </w:pPr>
      <w:proofErr w:type="spellStart"/>
      <w:proofErr w:type="gramStart"/>
      <w:r w:rsidRPr="00B373C0">
        <w:t>getValues</w:t>
      </w:r>
      <w:proofErr w:type="spellEnd"/>
      <w:proofErr w:type="gramEnd"/>
      <w:r w:rsidRPr="00B373C0">
        <w:t>(): This method is used to unbundle all the values sent by Search Results Activity.</w:t>
      </w:r>
    </w:p>
    <w:p w14:paraId="13363937" w14:textId="39A060A2" w:rsidR="00987859" w:rsidRPr="00B373C0" w:rsidRDefault="001E6F07" w:rsidP="00B373C0">
      <w:pPr>
        <w:pStyle w:val="ListBullet"/>
      </w:pPr>
      <w:proofErr w:type="spellStart"/>
      <w:r w:rsidRPr="00B373C0">
        <w:t>XMLParse</w:t>
      </w:r>
      <w:proofErr w:type="spellEnd"/>
      <w:r w:rsidRPr="00B373C0">
        <w:t xml:space="preserve"> is the </w:t>
      </w:r>
      <w:proofErr w:type="spellStart"/>
      <w:r w:rsidRPr="00B373C0">
        <w:t>Async</w:t>
      </w:r>
      <w:proofErr w:type="spellEnd"/>
      <w:r w:rsidRPr="00B373C0">
        <w:t xml:space="preserve"> task which is used to load the page in background</w:t>
      </w:r>
    </w:p>
    <w:p w14:paraId="408E996A" w14:textId="4CFF461E" w:rsidR="001E6F07" w:rsidRPr="00B373C0" w:rsidRDefault="001E6F07" w:rsidP="003450B5">
      <w:pPr>
        <w:pStyle w:val="ListBullet"/>
        <w:numPr>
          <w:ilvl w:val="0"/>
          <w:numId w:val="13"/>
        </w:numPr>
      </w:pPr>
      <w:proofErr w:type="spellStart"/>
      <w:proofErr w:type="gramStart"/>
      <w:r w:rsidRPr="00B373C0">
        <w:t>doInBackground</w:t>
      </w:r>
      <w:proofErr w:type="spellEnd"/>
      <w:proofErr w:type="gramEnd"/>
      <w:r w:rsidR="00B373C0">
        <w:t>()</w:t>
      </w:r>
      <w:r w:rsidRPr="00B373C0">
        <w:t xml:space="preserve"> downloads the larger image URL for the particular Amazon item.</w:t>
      </w:r>
    </w:p>
    <w:p w14:paraId="48A3CB30" w14:textId="7831CADB" w:rsidR="001E6F07" w:rsidRPr="00B373C0" w:rsidRDefault="001E6F07" w:rsidP="00B373C0">
      <w:pPr>
        <w:pStyle w:val="ListBullet"/>
      </w:pPr>
      <w:proofErr w:type="spellStart"/>
      <w:proofErr w:type="gramStart"/>
      <w:r w:rsidRPr="00B373C0">
        <w:t>goToGift</w:t>
      </w:r>
      <w:proofErr w:type="spellEnd"/>
      <w:proofErr w:type="gramEnd"/>
      <w:r w:rsidR="00B373C0">
        <w:t>()</w:t>
      </w:r>
      <w:r w:rsidRPr="00B373C0">
        <w:t>: When Go to Present button is clicked then this method is called. This method launches the browser with the Amazon item link URI. This will allow user to add this item on the cart on the Amazon web page.</w:t>
      </w:r>
    </w:p>
    <w:p w14:paraId="2DE58EDA" w14:textId="0EC51F29" w:rsidR="001E6F07" w:rsidRPr="009446BE" w:rsidRDefault="001E6F07" w:rsidP="009446BE">
      <w:pPr>
        <w:pStyle w:val="Heading2"/>
        <w:pBdr>
          <w:bottom w:val="single" w:sz="2" w:space="3" w:color="BFBFBF" w:themeColor="background1" w:themeShade="BF"/>
        </w:pBdr>
        <w:spacing w:line="240" w:lineRule="auto"/>
        <w:jc w:val="left"/>
        <w:rPr>
          <w:color w:val="660066"/>
          <w:sz w:val="24"/>
        </w:rPr>
      </w:pPr>
      <w:bookmarkStart w:id="13" w:name="_Toc375350683"/>
      <w:r w:rsidRPr="009446BE">
        <w:rPr>
          <w:color w:val="660066"/>
          <w:sz w:val="24"/>
        </w:rPr>
        <w:t>Testing the App</w:t>
      </w:r>
      <w:bookmarkEnd w:id="13"/>
    </w:p>
    <w:p w14:paraId="7FEA6AD9" w14:textId="03F588C0" w:rsidR="001E6F07" w:rsidRPr="003450B5" w:rsidRDefault="001E6F07" w:rsidP="003450B5">
      <w:pPr>
        <w:pStyle w:val="ListBullet"/>
      </w:pPr>
      <w:r w:rsidRPr="003450B5">
        <w:t>Amazon URI generator was tested to make su</w:t>
      </w:r>
      <w:r w:rsidR="00B373C0" w:rsidRPr="003450B5">
        <w:t>re that proper Amazon request UR</w:t>
      </w:r>
      <w:r w:rsidRPr="003450B5">
        <w:t xml:space="preserve">I is </w:t>
      </w:r>
      <w:r w:rsidR="00B373C0" w:rsidRPr="003450B5">
        <w:t>generated</w:t>
      </w:r>
      <w:r w:rsidRPr="003450B5">
        <w:t xml:space="preserve"> for different user input. Breakpoint was used in </w:t>
      </w:r>
      <w:proofErr w:type="spellStart"/>
      <w:r w:rsidRPr="003450B5">
        <w:t>AmazonURIGenerator</w:t>
      </w:r>
      <w:proofErr w:type="spellEnd"/>
      <w:r w:rsidRPr="003450B5">
        <w:t xml:space="preserve"> in </w:t>
      </w:r>
      <w:proofErr w:type="spellStart"/>
      <w:proofErr w:type="gramStart"/>
      <w:r w:rsidRPr="003450B5">
        <w:t>generateURI</w:t>
      </w:r>
      <w:proofErr w:type="spellEnd"/>
      <w:r w:rsidR="003450B5" w:rsidRPr="003450B5">
        <w:t>(</w:t>
      </w:r>
      <w:proofErr w:type="gramEnd"/>
      <w:r w:rsidR="003450B5" w:rsidRPr="003450B5">
        <w:t>)</w:t>
      </w:r>
      <w:r w:rsidRPr="003450B5">
        <w:t xml:space="preserve"> method </w:t>
      </w:r>
    </w:p>
    <w:p w14:paraId="52BE6957" w14:textId="29D6F55E" w:rsidR="001E6F07" w:rsidRPr="003450B5" w:rsidRDefault="001E6F07" w:rsidP="003450B5">
      <w:pPr>
        <w:pStyle w:val="ListBullet"/>
      </w:pPr>
      <w:proofErr w:type="spellStart"/>
      <w:r w:rsidRPr="003450B5">
        <w:t>AmazonXmlParser</w:t>
      </w:r>
      <w:proofErr w:type="spellEnd"/>
      <w:r w:rsidRPr="003450B5">
        <w:t xml:space="preserve"> was tested to ensure the proper parsing of XML response data.</w:t>
      </w:r>
      <w:r w:rsidR="00B373C0" w:rsidRPr="003450B5">
        <w:t xml:space="preserve"> </w:t>
      </w:r>
      <w:r w:rsidR="00B7446B">
        <w:t>I</w:t>
      </w:r>
      <w:r w:rsidRPr="003450B5">
        <w:t xml:space="preserve"> tested that for each Amazon item, all the fields were correctly populated.</w:t>
      </w:r>
    </w:p>
    <w:p w14:paraId="30EE848A" w14:textId="46432373" w:rsidR="001E6F07" w:rsidRPr="003450B5" w:rsidRDefault="001E6F07" w:rsidP="003450B5">
      <w:pPr>
        <w:pStyle w:val="ListBullet"/>
      </w:pPr>
      <w:r w:rsidRPr="003450B5">
        <w:t xml:space="preserve">Search Results were tested to make sure the download images were of the correct size. </w:t>
      </w:r>
      <w:proofErr w:type="gramStart"/>
      <w:r w:rsidR="00B7446B">
        <w:t xml:space="preserve">I </w:t>
      </w:r>
      <w:r w:rsidRPr="003450B5">
        <w:t xml:space="preserve"> also</w:t>
      </w:r>
      <w:proofErr w:type="gramEnd"/>
      <w:r w:rsidRPr="003450B5">
        <w:t xml:space="preserve"> tested that the bundling of metadata for every amazon item was accurate. This was needed for the display product activity.</w:t>
      </w:r>
    </w:p>
    <w:p w14:paraId="1DB6B0DB" w14:textId="32DADA55" w:rsidR="001E6F07" w:rsidRPr="003450B5" w:rsidRDefault="00524C08" w:rsidP="003450B5">
      <w:pPr>
        <w:pStyle w:val="ListBullet"/>
      </w:pPr>
      <w:r w:rsidRPr="003450B5">
        <w:t xml:space="preserve">To get the </w:t>
      </w:r>
      <w:r w:rsidR="00B373C0" w:rsidRPr="003450B5">
        <w:t>i</w:t>
      </w:r>
      <w:r w:rsidRPr="003450B5">
        <w:t>tems according to the input values</w:t>
      </w:r>
      <w:r w:rsidR="00CF5FA6">
        <w:t xml:space="preserve">, an error occurred when the sort by value was chosen as Highest Ranking. As each </w:t>
      </w:r>
      <w:proofErr w:type="spellStart"/>
      <w:r w:rsidR="004E002A">
        <w:t>SearchIndex</w:t>
      </w:r>
      <w:proofErr w:type="spellEnd"/>
      <w:r w:rsidR="00CF5FA6">
        <w:t xml:space="preserve"> has a particular Sort value associated with it to get the highest rank item, so if I save the value of order by set to </w:t>
      </w:r>
      <w:r w:rsidR="004E002A">
        <w:t>“</w:t>
      </w:r>
      <w:proofErr w:type="spellStart"/>
      <w:r w:rsidR="00CF5FA6">
        <w:t>psrank</w:t>
      </w:r>
      <w:proofErr w:type="spellEnd"/>
      <w:r w:rsidR="004E002A">
        <w:t>”</w:t>
      </w:r>
      <w:r w:rsidR="00CF5FA6">
        <w:t xml:space="preserve"> then it will </w:t>
      </w:r>
      <w:r w:rsidR="004E002A">
        <w:t xml:space="preserve">display products </w:t>
      </w:r>
      <w:r w:rsidR="00CF5FA6">
        <w:t xml:space="preserve">for </w:t>
      </w:r>
      <w:r w:rsidR="004E002A">
        <w:t>some</w:t>
      </w:r>
      <w:r w:rsidR="00CF5FA6">
        <w:t xml:space="preserve"> cases. To rectify this, I needed to find out each and every case by changing the parameters passed in Sort and checking the generated response gives me </w:t>
      </w:r>
      <w:r w:rsidR="004E002A">
        <w:t>no errors. I used Amazon product service API scratch pad to generate responses based on different parameter value sent to it.</w:t>
      </w:r>
    </w:p>
    <w:p w14:paraId="1F9E33FC" w14:textId="677EE101" w:rsidR="00524C08" w:rsidRDefault="004E002A" w:rsidP="00B373C0">
      <w:pPr>
        <w:pStyle w:val="ListBullet"/>
      </w:pPr>
      <w:r>
        <w:t xml:space="preserve">Below is the snapshot of scratchpad where I tested different parameters values of </w:t>
      </w:r>
      <w:proofErr w:type="spellStart"/>
      <w:r>
        <w:t>SearchIndex</w:t>
      </w:r>
      <w:proofErr w:type="spellEnd"/>
      <w:r>
        <w:t>:</w:t>
      </w:r>
    </w:p>
    <w:p w14:paraId="10F6CF64" w14:textId="171DACD5" w:rsidR="004E002A" w:rsidRPr="001E6F07" w:rsidRDefault="004E002A" w:rsidP="004E002A">
      <w:pPr>
        <w:pStyle w:val="ListBullet"/>
        <w:numPr>
          <w:ilvl w:val="0"/>
          <w:numId w:val="0"/>
        </w:numPr>
        <w:ind w:left="360"/>
      </w:pPr>
      <w:r>
        <w:rPr>
          <w:noProof/>
        </w:rPr>
        <w:drawing>
          <wp:inline distT="0" distB="0" distL="0" distR="0" wp14:anchorId="687C37DA" wp14:editId="03F06584">
            <wp:extent cx="5943600" cy="31870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20 at 1.22.48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2040BC0C" w14:textId="113064DB" w:rsidR="001E6F07" w:rsidRDefault="00085083" w:rsidP="00085083">
      <w:pPr>
        <w:pStyle w:val="ListBullet"/>
        <w:numPr>
          <w:ilvl w:val="0"/>
          <w:numId w:val="0"/>
        </w:numPr>
        <w:ind w:left="360" w:hanging="360"/>
      </w:pPr>
      <w:r>
        <w:rPr>
          <w:noProof/>
        </w:rPr>
        <w:drawing>
          <wp:inline distT="0" distB="0" distL="0" distR="0" wp14:anchorId="0899DBF6" wp14:editId="134CBBAE">
            <wp:extent cx="5943600" cy="27279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20 at 1.36.17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991C0C3" w14:textId="77777777" w:rsidR="001E6F07" w:rsidRPr="001E6F07" w:rsidRDefault="001E6F07" w:rsidP="001E6F07"/>
    <w:p w14:paraId="004F5101" w14:textId="77777777" w:rsidR="00723279" w:rsidRPr="00723279" w:rsidRDefault="00723279" w:rsidP="00723279">
      <w:bookmarkStart w:id="14" w:name="_Toc375350684"/>
    </w:p>
    <w:p w14:paraId="7DE35346" w14:textId="77777777" w:rsidR="00723279" w:rsidRPr="00723279" w:rsidRDefault="00723279" w:rsidP="00723279"/>
    <w:p w14:paraId="07A59EEC" w14:textId="77777777" w:rsidR="00723279" w:rsidRPr="00723279" w:rsidRDefault="00723279" w:rsidP="00723279"/>
    <w:p w14:paraId="77CE7EA0" w14:textId="77777777" w:rsidR="00723279" w:rsidRDefault="00723279" w:rsidP="00BA7F8D">
      <w:pPr>
        <w:pStyle w:val="Heading1"/>
      </w:pPr>
    </w:p>
    <w:p w14:paraId="7977F785" w14:textId="77777777" w:rsidR="00723279" w:rsidRDefault="00723279" w:rsidP="00BA7F8D">
      <w:pPr>
        <w:pStyle w:val="Heading1"/>
      </w:pPr>
    </w:p>
    <w:p w14:paraId="675C1B9A" w14:textId="3A856CDC" w:rsidR="007E26C5" w:rsidRDefault="00BA7F8D" w:rsidP="00BA7F8D">
      <w:pPr>
        <w:pStyle w:val="Heading1"/>
      </w:pPr>
      <w:r>
        <w:t>References</w:t>
      </w:r>
      <w:bookmarkEnd w:id="14"/>
    </w:p>
    <w:p w14:paraId="6B8967EF" w14:textId="3F5774A0" w:rsidR="00BA7F8D" w:rsidRDefault="00723279" w:rsidP="00723279">
      <w:pPr>
        <w:pStyle w:val="ListParagraph"/>
        <w:numPr>
          <w:ilvl w:val="0"/>
          <w:numId w:val="13"/>
        </w:numPr>
      </w:pPr>
      <w:hyperlink r:id="rId35" w:history="1">
        <w:r w:rsidRPr="00723279">
          <w:t xml:space="preserve"> Sign up as an Amazon Associate</w:t>
        </w:r>
        <w:r>
          <w:t xml:space="preserve"> </w:t>
        </w:r>
        <w:r w:rsidRPr="002B2ADE">
          <w:rPr>
            <w:rStyle w:val="Hyperlink"/>
          </w:rPr>
          <w:t>http://docs.aws.amazon.com/AWSECommerceService/latest/DG/becomingAssociate.html</w:t>
        </w:r>
      </w:hyperlink>
    </w:p>
    <w:p w14:paraId="0660585D" w14:textId="342B9DD3" w:rsidR="00723279" w:rsidRDefault="00723279" w:rsidP="00723279">
      <w:pPr>
        <w:pStyle w:val="ListParagraph"/>
        <w:numPr>
          <w:ilvl w:val="0"/>
          <w:numId w:val="13"/>
        </w:numPr>
      </w:pPr>
      <w:hyperlink r:id="rId36" w:history="1">
        <w:r w:rsidRPr="00723279">
          <w:t>Sign up for the Product Advertising API</w:t>
        </w:r>
        <w:r>
          <w:t xml:space="preserve"> </w:t>
        </w:r>
        <w:r w:rsidRPr="00723279">
          <w:rPr>
            <w:rStyle w:val="Hyperlink"/>
          </w:rPr>
          <w:t>http://docs.aws.amazon.com/AWSECommerceService/latest/DG/becomingDev.html</w:t>
        </w:r>
      </w:hyperlink>
    </w:p>
    <w:p w14:paraId="392A914C" w14:textId="69A84D18" w:rsidR="00723279" w:rsidRDefault="00723279" w:rsidP="00723279">
      <w:pPr>
        <w:pStyle w:val="ListParagraph"/>
        <w:numPr>
          <w:ilvl w:val="0"/>
          <w:numId w:val="13"/>
        </w:numPr>
      </w:pPr>
      <w:hyperlink r:id="rId37" w:history="1">
        <w:r>
          <w:t xml:space="preserve">What is authentication? </w:t>
        </w:r>
        <w:r w:rsidRPr="00723279">
          <w:rPr>
            <w:rStyle w:val="Hyperlink"/>
          </w:rPr>
          <w:t>http://docs.aws.amazon.com/AWSECommerceService/latest/DG/WhatIsAuthentication.html</w:t>
        </w:r>
      </w:hyperlink>
    </w:p>
    <w:p w14:paraId="3114DC37" w14:textId="0057D77F" w:rsidR="00723279" w:rsidRDefault="00723279" w:rsidP="00723279">
      <w:pPr>
        <w:pStyle w:val="ListParagraph"/>
        <w:numPr>
          <w:ilvl w:val="0"/>
          <w:numId w:val="13"/>
        </w:numPr>
      </w:pPr>
      <w:hyperlink r:id="rId38" w:history="1">
        <w:r w:rsidRPr="00723279">
          <w:t xml:space="preserve"> </w:t>
        </w:r>
        <w:r>
          <w:t xml:space="preserve">Using the Product Advertising API Scratchpad </w:t>
        </w:r>
        <w:r w:rsidRPr="00723279">
          <w:rPr>
            <w:rStyle w:val="Hyperlink"/>
          </w:rPr>
          <w:t>http://docs.aws.amazon.com/AWSECommerceService/latest/DG/Scratchpad.html</w:t>
        </w:r>
      </w:hyperlink>
    </w:p>
    <w:p w14:paraId="40B0E85A" w14:textId="00E6B794" w:rsidR="00723279" w:rsidRDefault="00723279" w:rsidP="00723279">
      <w:pPr>
        <w:pStyle w:val="ListParagraph"/>
        <w:numPr>
          <w:ilvl w:val="0"/>
          <w:numId w:val="13"/>
        </w:numPr>
      </w:pPr>
      <w:r>
        <w:t xml:space="preserve">Amazon API </w:t>
      </w:r>
      <w:proofErr w:type="spellStart"/>
      <w:r>
        <w:t>ItemSearch</w:t>
      </w:r>
      <w:proofErr w:type="spellEnd"/>
    </w:p>
    <w:p w14:paraId="2E1D6456" w14:textId="6B9C91DB" w:rsidR="00723279" w:rsidRDefault="00723279" w:rsidP="00723279">
      <w:pPr>
        <w:pStyle w:val="ListParagraph"/>
        <w:numPr>
          <w:ilvl w:val="0"/>
          <w:numId w:val="13"/>
        </w:numPr>
      </w:pPr>
      <w:hyperlink r:id="rId39" w:history="1">
        <w:r w:rsidRPr="002B2ADE">
          <w:rPr>
            <w:rStyle w:val="Hyperlink"/>
          </w:rPr>
          <w:t>http://docs.aws.amazon.com/AWSECommerceService/latest/DG/ItemSearch.html</w:t>
        </w:r>
      </w:hyperlink>
    </w:p>
    <w:p w14:paraId="01D58AE6" w14:textId="77777777" w:rsidR="00723279" w:rsidRDefault="00723279" w:rsidP="00723279"/>
    <w:p w14:paraId="70945DDD" w14:textId="77777777" w:rsidR="00723279" w:rsidRDefault="00723279" w:rsidP="00723279"/>
    <w:p w14:paraId="32B5BB7F" w14:textId="77777777" w:rsidR="00723279" w:rsidRDefault="00723279" w:rsidP="00723279"/>
    <w:p w14:paraId="78CFA5C4" w14:textId="77777777" w:rsidR="00723279" w:rsidRDefault="00723279" w:rsidP="00BA7F8D"/>
    <w:p w14:paraId="5C61C2A8" w14:textId="77777777" w:rsidR="00723279" w:rsidRDefault="00723279" w:rsidP="00BA7F8D"/>
    <w:p w14:paraId="7D976A24" w14:textId="34CFF3DF" w:rsidR="00BA7F8D" w:rsidRDefault="00BA7F8D" w:rsidP="00BA7F8D">
      <w:pPr>
        <w:pStyle w:val="Heading1"/>
      </w:pPr>
      <w:bookmarkStart w:id="15" w:name="_Toc375350685"/>
      <w:r>
        <w:t>Experiences and Thoughts</w:t>
      </w:r>
      <w:bookmarkEnd w:id="15"/>
    </w:p>
    <w:p w14:paraId="1FC1A9E9" w14:textId="78BA4638" w:rsidR="00BA7F8D" w:rsidRDefault="00573E67" w:rsidP="00573E67">
      <w:pPr>
        <w:ind w:firstLine="720"/>
      </w:pPr>
      <w:r>
        <w:t xml:space="preserve">This app allowed me to create the basic infrastructure to search and display products using a web service. </w:t>
      </w:r>
      <w:r>
        <w:t xml:space="preserve">Due to lack of time I could not incorporate </w:t>
      </w:r>
      <w:proofErr w:type="spellStart"/>
      <w:r>
        <w:t>ebay</w:t>
      </w:r>
      <w:proofErr w:type="spellEnd"/>
      <w:r>
        <w:t xml:space="preserve"> products into this app. </w:t>
      </w:r>
      <w:proofErr w:type="spellStart"/>
      <w:r>
        <w:t>Ebay</w:t>
      </w:r>
      <w:proofErr w:type="spellEnd"/>
      <w:r>
        <w:t xml:space="preserve"> also has a similar web service where you can search for products. There are several such web services that could be incorporated into this infrastructure.</w:t>
      </w:r>
    </w:p>
    <w:p w14:paraId="522C39CB" w14:textId="1083F0D2" w:rsidR="00573E67" w:rsidRDefault="00573E67" w:rsidP="00BA7F8D">
      <w:r>
        <w:tab/>
        <w:t xml:space="preserve">I tried implementing a widget for this app and a different </w:t>
      </w:r>
      <w:r w:rsidR="00B83D64">
        <w:t>navigation</w:t>
      </w:r>
      <w:r>
        <w:t xml:space="preserve"> scheme to display the search results. I was unable to debug their functionality due to time shortage and that is why I kept it out of the project.</w:t>
      </w:r>
    </w:p>
    <w:p w14:paraId="1D24BE3E" w14:textId="29378669" w:rsidR="00573E67" w:rsidRPr="00BA7F8D" w:rsidRDefault="00573E67" w:rsidP="00BA7F8D">
      <w:r>
        <w:tab/>
        <w:t xml:space="preserve">I learned a lot from homework assignments. I think </w:t>
      </w:r>
      <w:bookmarkStart w:id="16" w:name="_GoBack"/>
      <w:bookmarkEnd w:id="16"/>
      <w:r>
        <w:t xml:space="preserve">we could have benefited from such small assignments. I was able to use the concepts learned in those assignments, particularly interaction with web services, in implementing this project. </w:t>
      </w:r>
    </w:p>
    <w:sectPr w:rsidR="00573E67" w:rsidRPr="00BA7F8D" w:rsidSect="00C45839">
      <w:type w:val="continuous"/>
      <w:pgSz w:w="12240" w:h="15840" w:code="1"/>
      <w:pgMar w:top="1440" w:right="1440" w:bottom="2160" w:left="1440" w:header="454"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5E925D" w14:textId="77777777" w:rsidR="004E002A" w:rsidRDefault="004E002A" w:rsidP="00A15157">
      <w:pPr>
        <w:spacing w:after="0" w:line="240" w:lineRule="auto"/>
      </w:pPr>
      <w:r>
        <w:separator/>
      </w:r>
    </w:p>
  </w:endnote>
  <w:endnote w:type="continuationSeparator" w:id="0">
    <w:p w14:paraId="45E2C5BC" w14:textId="77777777" w:rsidR="004E002A" w:rsidRDefault="004E002A"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3B3A4C94" w14:textId="77777777" w:rsidTr="00570F73">
      <w:tc>
        <w:tcPr>
          <w:tcW w:w="4788" w:type="dxa"/>
        </w:tcPr>
        <w:sdt>
          <w:sdtPr>
            <w:alias w:val="Title"/>
            <w:tag w:val=""/>
            <w:id w:val="196674543"/>
            <w:dataBinding w:prefixMappings="xmlns:ns0='http://purl.org/dc/elements/1.1/' xmlns:ns1='http://schemas.openxmlformats.org/package/2006/metadata/core-properties' " w:xpath="/ns1:coreProperties[1]/ns0:title[1]" w:storeItemID="{6C3C8BC8-F283-45AE-878A-BAB7291924A1}"/>
            <w:text w:multiLine="1"/>
          </w:sdtPr>
          <w:sdtContent>
            <w:p w14:paraId="7A9A65BE" w14:textId="77777777" w:rsidR="004E002A" w:rsidRPr="00CC2374" w:rsidRDefault="004E002A" w:rsidP="00570F73">
              <w:pPr>
                <w:pStyle w:val="Footer"/>
                <w:rPr>
                  <w:b/>
                  <w:color w:val="auto"/>
                  <w:sz w:val="24"/>
                </w:rPr>
              </w:pPr>
              <w:r>
                <w:t>Gift Generator</w:t>
              </w:r>
            </w:p>
          </w:sdtContent>
        </w:sdt>
      </w:tc>
      <w:tc>
        <w:tcPr>
          <w:tcW w:w="4788" w:type="dxa"/>
        </w:tcPr>
        <w:p w14:paraId="103E25BC" w14:textId="77777777" w:rsidR="004E002A" w:rsidRDefault="004E002A" w:rsidP="00570F73">
          <w:pPr>
            <w:pStyle w:val="Header-FooterRight"/>
          </w:pPr>
          <w:r>
            <w:fldChar w:fldCharType="begin"/>
          </w:r>
          <w:r>
            <w:instrText xml:space="preserve"> Page </w:instrText>
          </w:r>
          <w:r>
            <w:fldChar w:fldCharType="separate"/>
          </w:r>
          <w:r w:rsidR="00B7446B">
            <w:rPr>
              <w:noProof/>
            </w:rPr>
            <w:t>ii</w:t>
          </w:r>
          <w:r>
            <w:fldChar w:fldCharType="end"/>
          </w:r>
        </w:p>
      </w:tc>
    </w:tr>
  </w:tbl>
  <w:p w14:paraId="469894D8" w14:textId="77777777" w:rsidR="004E002A" w:rsidRDefault="004E002A"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623813F4" w14:textId="77777777" w:rsidTr="00570F73">
      <w:tc>
        <w:tcPr>
          <w:tcW w:w="4788" w:type="dxa"/>
        </w:tcPr>
        <w:sdt>
          <w:sdtPr>
            <w:alias w:val="Title"/>
            <w:tag w:val=""/>
            <w:id w:val="-495270792"/>
            <w:dataBinding w:prefixMappings="xmlns:ns0='http://purl.org/dc/elements/1.1/' xmlns:ns1='http://schemas.openxmlformats.org/package/2006/metadata/core-properties' " w:xpath="/ns1:coreProperties[1]/ns0:title[1]" w:storeItemID="{6C3C8BC8-F283-45AE-878A-BAB7291924A1}"/>
            <w:text w:multiLine="1"/>
          </w:sdtPr>
          <w:sdtContent>
            <w:p w14:paraId="5BDF818C" w14:textId="77777777" w:rsidR="004E002A" w:rsidRPr="00CC2374" w:rsidRDefault="004E002A" w:rsidP="00570F73">
              <w:pPr>
                <w:pStyle w:val="Footer"/>
                <w:rPr>
                  <w:b/>
                  <w:color w:val="auto"/>
                  <w:sz w:val="24"/>
                </w:rPr>
              </w:pPr>
              <w:r>
                <w:t>Gift Generator</w:t>
              </w:r>
            </w:p>
          </w:sdtContent>
        </w:sdt>
      </w:tc>
      <w:tc>
        <w:tcPr>
          <w:tcW w:w="4788" w:type="dxa"/>
        </w:tcPr>
        <w:p w14:paraId="2879C2EF" w14:textId="77777777" w:rsidR="004E002A" w:rsidRDefault="004E002A" w:rsidP="00570F73">
          <w:pPr>
            <w:pStyle w:val="Header-FooterRight"/>
          </w:pPr>
          <w:r>
            <w:fldChar w:fldCharType="begin"/>
          </w:r>
          <w:r>
            <w:instrText xml:space="preserve"> Page </w:instrText>
          </w:r>
          <w:r>
            <w:fldChar w:fldCharType="separate"/>
          </w:r>
          <w:r w:rsidR="00B7446B">
            <w:rPr>
              <w:noProof/>
            </w:rPr>
            <w:t>11</w:t>
          </w:r>
          <w:r>
            <w:fldChar w:fldCharType="end"/>
          </w:r>
        </w:p>
      </w:tc>
    </w:tr>
  </w:tbl>
  <w:p w14:paraId="1C625C46" w14:textId="77777777" w:rsidR="004E002A" w:rsidRDefault="004E002A"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1CBD8051" w14:textId="77777777" w:rsidTr="00CC2374">
      <w:tc>
        <w:tcPr>
          <w:tcW w:w="4788" w:type="dxa"/>
        </w:tcPr>
        <w:sdt>
          <w:sdtPr>
            <w:alias w:val="Title"/>
            <w:tag w:val=""/>
            <w:id w:val="-1755885278"/>
            <w:dataBinding w:prefixMappings="xmlns:ns0='http://purl.org/dc/elements/1.1/' xmlns:ns1='http://schemas.openxmlformats.org/package/2006/metadata/core-properties' " w:xpath="/ns1:coreProperties[1]/ns0:title[1]" w:storeItemID="{6C3C8BC8-F283-45AE-878A-BAB7291924A1}"/>
            <w:text w:multiLine="1"/>
          </w:sdtPr>
          <w:sdtContent>
            <w:p w14:paraId="2E575A7B" w14:textId="77777777" w:rsidR="004E002A" w:rsidRPr="00CC2374" w:rsidRDefault="004E002A" w:rsidP="00CC2374">
              <w:pPr>
                <w:pStyle w:val="Footer"/>
                <w:rPr>
                  <w:b/>
                  <w:color w:val="auto"/>
                  <w:sz w:val="24"/>
                </w:rPr>
              </w:pPr>
              <w:r>
                <w:t>Gift Generator</w:t>
              </w:r>
            </w:p>
          </w:sdtContent>
        </w:sdt>
      </w:tc>
      <w:tc>
        <w:tcPr>
          <w:tcW w:w="4788" w:type="dxa"/>
        </w:tcPr>
        <w:p w14:paraId="6836E35E" w14:textId="77777777" w:rsidR="004E002A" w:rsidRDefault="004E002A" w:rsidP="00CC2374">
          <w:pPr>
            <w:pStyle w:val="Header-FooterRight"/>
          </w:pPr>
          <w:r>
            <w:fldChar w:fldCharType="begin"/>
          </w:r>
          <w:r>
            <w:instrText xml:space="preserve"> Page </w:instrText>
          </w:r>
          <w:r>
            <w:fldChar w:fldCharType="separate"/>
          </w:r>
          <w:r w:rsidR="00B7446B">
            <w:rPr>
              <w:noProof/>
            </w:rPr>
            <w:t>1</w:t>
          </w:r>
          <w:r>
            <w:fldChar w:fldCharType="end"/>
          </w:r>
        </w:p>
      </w:tc>
    </w:tr>
  </w:tbl>
  <w:p w14:paraId="2CF05DDF" w14:textId="77777777" w:rsidR="004E002A" w:rsidRDefault="004E002A"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EE97E5" w14:textId="77777777" w:rsidR="004E002A" w:rsidRDefault="004E002A" w:rsidP="00A15157">
      <w:pPr>
        <w:spacing w:after="0" w:line="240" w:lineRule="auto"/>
      </w:pPr>
      <w:r>
        <w:separator/>
      </w:r>
    </w:p>
  </w:footnote>
  <w:footnote w:type="continuationSeparator" w:id="0">
    <w:p w14:paraId="328B4A52" w14:textId="77777777" w:rsidR="004E002A" w:rsidRDefault="004E002A"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2093348108"/>
      <w:placeholder>
        <w:docPart w:val="2A33BDFE11002A478B248B8FDA58337B"/>
      </w:placeholder>
      <w:dataBinding w:prefixMappings="xmlns:ns0='http://schemas.openxmlformats.org/package/2006/metadata/core-properties' xmlns:ns1='http://purl.org/dc/elements/1.1/'" w:xpath="/ns0:coreProperties[1]/ns1:title[1]" w:storeItemID="{6C3C8BC8-F283-45AE-878A-BAB7291924A1}"/>
      <w:text/>
    </w:sdtPr>
    <w:sdtContent>
      <w:p w14:paraId="5629E213" w14:textId="77777777" w:rsidR="004E002A" w:rsidRPr="005E04E9" w:rsidRDefault="004E002A">
        <w:pPr>
          <w:pStyle w:val="Header"/>
          <w:pBdr>
            <w:between w:val="single" w:sz="4" w:space="1" w:color="663366" w:themeColor="accent1"/>
          </w:pBdr>
          <w:spacing w:line="276" w:lineRule="auto"/>
          <w:jc w:val="center"/>
          <w:rPr>
            <w:rFonts w:ascii="Cambria" w:hAnsi="Cambria"/>
          </w:rPr>
        </w:pPr>
        <w:r>
          <w:rPr>
            <w:rFonts w:ascii="Cambria" w:hAnsi="Cambria"/>
          </w:rPr>
          <w:t>Gift Generator</w:t>
        </w:r>
      </w:p>
    </w:sdtContent>
  </w:sdt>
  <w:sdt>
    <w:sdtPr>
      <w:rPr>
        <w:rFonts w:ascii="Cambria" w:hAnsi="Cambria"/>
      </w:rPr>
      <w:alias w:val="Date"/>
      <w:id w:val="1275529168"/>
      <w:placeholder>
        <w:docPart w:val="6ECD921B37DF5142BCF17D625A9129F5"/>
      </w:placeholder>
      <w:dataBinding w:prefixMappings="xmlns:ns0='http://schemas.microsoft.com/office/2006/coverPageProps'" w:xpath="/ns0:CoverPageProperties[1]/ns0:PublishDate[1]" w:storeItemID="{55AF091B-3C7A-41E3-B477-F2FDAA23CFDA}"/>
      <w:date w:fullDate="2017-12-17T00:00:00Z">
        <w:dateFormat w:val="MMMM d, yyyy"/>
        <w:lid w:val="en-US"/>
        <w:storeMappedDataAs w:val="dateTime"/>
        <w:calendar w:val="gregorian"/>
      </w:date>
    </w:sdtPr>
    <w:sdtContent>
      <w:p w14:paraId="1FD2D67C" w14:textId="77777777" w:rsidR="004E002A" w:rsidRPr="005E04E9" w:rsidRDefault="004E002A">
        <w:pPr>
          <w:pStyle w:val="Header"/>
          <w:pBdr>
            <w:between w:val="single" w:sz="4" w:space="1" w:color="663366" w:themeColor="accent1"/>
          </w:pBdr>
          <w:spacing w:line="276" w:lineRule="auto"/>
          <w:jc w:val="center"/>
          <w:rPr>
            <w:rFonts w:ascii="Cambria" w:hAnsi="Cambria"/>
          </w:rPr>
        </w:pPr>
        <w:r>
          <w:rPr>
            <w:rFonts w:ascii="Cambria" w:hAnsi="Cambria"/>
          </w:rPr>
          <w:t>December 17, 2017</w:t>
        </w:r>
      </w:p>
    </w:sdtContent>
  </w:sdt>
  <w:p w14:paraId="767B15E1" w14:textId="77777777" w:rsidR="004E002A" w:rsidRDefault="004E002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EBF41D" w14:textId="77777777" w:rsidR="004E002A" w:rsidRDefault="004E00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EE5B3" w14:textId="77777777" w:rsidR="004E002A" w:rsidRDefault="004E002A">
    <w:pPr>
      <w:pStyle w:val="Header"/>
    </w:pPr>
    <w:r>
      <w:t xml:space="preserve"> </w:t>
    </w:r>
    <w:r>
      <w:ptab w:relativeTo="margin" w:alignment="center" w:leader="none"/>
    </w:r>
    <w:r>
      <w:t xml:space="preserve"> </w:t>
    </w:r>
    <w:r>
      <w:ptab w:relativeTo="margin" w:alignment="right" w:leader="none"/>
    </w:r>
    <w:r>
      <w:t xml:space="preserve"> </w:t>
    </w:r>
  </w:p>
  <w:p w14:paraId="7B0F0833" w14:textId="77777777" w:rsidR="004E002A" w:rsidRDefault="004E002A" w:rsidP="00A15157">
    <w:pPr>
      <w:pStyle w:val="Header-Footer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7825F46"/>
    <w:lvl w:ilvl="0">
      <w:start w:val="1"/>
      <w:numFmt w:val="bullet"/>
      <w:pStyle w:val="ListBullet"/>
      <w:lvlText w:val="n"/>
      <w:lvlJc w:val="left"/>
      <w:pPr>
        <w:tabs>
          <w:tab w:val="num" w:pos="360"/>
        </w:tabs>
        <w:ind w:left="360" w:hanging="360"/>
      </w:pPr>
      <w:rPr>
        <w:rFonts w:ascii="Wingdings" w:hAnsi="Wingdings" w:hint="default"/>
        <w:color w:val="330F42" w:themeColor="accent2"/>
      </w:rPr>
    </w:lvl>
  </w:abstractNum>
  <w:abstractNum w:abstractNumId="1">
    <w:nsid w:val="1B6F1D97"/>
    <w:multiLevelType w:val="hybridMultilevel"/>
    <w:tmpl w:val="C0201C3A"/>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40721C"/>
    <w:multiLevelType w:val="hybridMultilevel"/>
    <w:tmpl w:val="735875EE"/>
    <w:lvl w:ilvl="0" w:tplc="B3A2FEC0">
      <w:start w:val="1"/>
      <w:numFmt w:val="decimal"/>
      <w:lvlText w:val="%1."/>
      <w:lvlJc w:val="left"/>
      <w:pPr>
        <w:tabs>
          <w:tab w:val="num" w:pos="360"/>
        </w:tabs>
        <w:ind w:left="36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B67A1"/>
    <w:multiLevelType w:val="hybridMultilevel"/>
    <w:tmpl w:val="2A30CF2C"/>
    <w:lvl w:ilvl="0" w:tplc="0324BD76">
      <w:start w:val="1"/>
      <w:numFmt w:val="decimal"/>
      <w:pStyle w:val="ListNumber"/>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79C0F07"/>
    <w:multiLevelType w:val="hybridMultilevel"/>
    <w:tmpl w:val="52B8D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2C4426"/>
    <w:multiLevelType w:val="hybridMultilevel"/>
    <w:tmpl w:val="694E6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646DA4"/>
    <w:multiLevelType w:val="hybridMultilevel"/>
    <w:tmpl w:val="0DC24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A5626"/>
    <w:multiLevelType w:val="hybridMultilevel"/>
    <w:tmpl w:val="746C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B023EF"/>
    <w:multiLevelType w:val="hybridMultilevel"/>
    <w:tmpl w:val="A44EDE8E"/>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F7B1BAF"/>
    <w:multiLevelType w:val="hybridMultilevel"/>
    <w:tmpl w:val="8B78F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D0266F"/>
    <w:multiLevelType w:val="multilevel"/>
    <w:tmpl w:val="4788A7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7D8A7B34"/>
    <w:multiLevelType w:val="hybridMultilevel"/>
    <w:tmpl w:val="7CFAE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lvlOverride w:ilvl="0">
      <w:startOverride w:val="1"/>
    </w:lvlOverride>
  </w:num>
  <w:num w:numId="4">
    <w:abstractNumId w:val="1"/>
  </w:num>
  <w:num w:numId="5">
    <w:abstractNumId w:val="8"/>
  </w:num>
  <w:num w:numId="6">
    <w:abstractNumId w:val="3"/>
  </w:num>
  <w:num w:numId="7">
    <w:abstractNumId w:val="3"/>
    <w:lvlOverride w:ilvl="0">
      <w:startOverride w:val="1"/>
    </w:lvlOverride>
  </w:num>
  <w:num w:numId="8">
    <w:abstractNumId w:val="3"/>
    <w:lvlOverride w:ilvl="0">
      <w:startOverride w:val="1"/>
    </w:lvlOverride>
  </w:num>
  <w:num w:numId="9">
    <w:abstractNumId w:val="2"/>
  </w:num>
  <w:num w:numId="10">
    <w:abstractNumId w:val="7"/>
  </w:num>
  <w:num w:numId="11">
    <w:abstractNumId w:val="9"/>
  </w:num>
  <w:num w:numId="12">
    <w:abstractNumId w:val="11"/>
  </w:num>
  <w:num w:numId="13">
    <w:abstractNumId w:val="6"/>
  </w:num>
  <w:num w:numId="14">
    <w:abstractNumId w:val="5"/>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attachedTemplate r:id="rId1"/>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57F"/>
    <w:rsid w:val="000037E7"/>
    <w:rsid w:val="0002404C"/>
    <w:rsid w:val="00055249"/>
    <w:rsid w:val="00056BC2"/>
    <w:rsid w:val="00085083"/>
    <w:rsid w:val="00093131"/>
    <w:rsid w:val="00123684"/>
    <w:rsid w:val="00144C46"/>
    <w:rsid w:val="00165340"/>
    <w:rsid w:val="00170E14"/>
    <w:rsid w:val="001B00B8"/>
    <w:rsid w:val="001B255D"/>
    <w:rsid w:val="001D7D03"/>
    <w:rsid w:val="001E6F07"/>
    <w:rsid w:val="00207033"/>
    <w:rsid w:val="00237EAA"/>
    <w:rsid w:val="00256194"/>
    <w:rsid w:val="00256587"/>
    <w:rsid w:val="00264757"/>
    <w:rsid w:val="002701BD"/>
    <w:rsid w:val="00280DC4"/>
    <w:rsid w:val="00295F26"/>
    <w:rsid w:val="002E1970"/>
    <w:rsid w:val="002F0695"/>
    <w:rsid w:val="003411A7"/>
    <w:rsid w:val="003450B5"/>
    <w:rsid w:val="00363CAF"/>
    <w:rsid w:val="00385C69"/>
    <w:rsid w:val="003956A9"/>
    <w:rsid w:val="003C18C7"/>
    <w:rsid w:val="004030F9"/>
    <w:rsid w:val="00413235"/>
    <w:rsid w:val="00413C99"/>
    <w:rsid w:val="00423B29"/>
    <w:rsid w:val="00426BFA"/>
    <w:rsid w:val="00440D05"/>
    <w:rsid w:val="0046608D"/>
    <w:rsid w:val="00474657"/>
    <w:rsid w:val="004E002A"/>
    <w:rsid w:val="00501183"/>
    <w:rsid w:val="00503256"/>
    <w:rsid w:val="00506F43"/>
    <w:rsid w:val="00524C08"/>
    <w:rsid w:val="005544A7"/>
    <w:rsid w:val="00570F73"/>
    <w:rsid w:val="00573E67"/>
    <w:rsid w:val="005779E5"/>
    <w:rsid w:val="005815F2"/>
    <w:rsid w:val="00583015"/>
    <w:rsid w:val="0059089C"/>
    <w:rsid w:val="005A1BAD"/>
    <w:rsid w:val="005B0C93"/>
    <w:rsid w:val="005C1EE9"/>
    <w:rsid w:val="005C7C96"/>
    <w:rsid w:val="00637802"/>
    <w:rsid w:val="00647801"/>
    <w:rsid w:val="00654459"/>
    <w:rsid w:val="006E1F01"/>
    <w:rsid w:val="006E4B75"/>
    <w:rsid w:val="006F61EB"/>
    <w:rsid w:val="007204F4"/>
    <w:rsid w:val="00723279"/>
    <w:rsid w:val="00727288"/>
    <w:rsid w:val="00742974"/>
    <w:rsid w:val="00781126"/>
    <w:rsid w:val="00782C8E"/>
    <w:rsid w:val="00783EF4"/>
    <w:rsid w:val="00793B28"/>
    <w:rsid w:val="007D0890"/>
    <w:rsid w:val="007E26C5"/>
    <w:rsid w:val="007F7807"/>
    <w:rsid w:val="00810C29"/>
    <w:rsid w:val="00830B1E"/>
    <w:rsid w:val="00884F67"/>
    <w:rsid w:val="00891B08"/>
    <w:rsid w:val="0089357F"/>
    <w:rsid w:val="008C7171"/>
    <w:rsid w:val="00911F9B"/>
    <w:rsid w:val="00926E49"/>
    <w:rsid w:val="009446BE"/>
    <w:rsid w:val="009446F5"/>
    <w:rsid w:val="009467EA"/>
    <w:rsid w:val="00960E6D"/>
    <w:rsid w:val="00987859"/>
    <w:rsid w:val="009D3B10"/>
    <w:rsid w:val="009E2126"/>
    <w:rsid w:val="00A15157"/>
    <w:rsid w:val="00A26A59"/>
    <w:rsid w:val="00A66BF6"/>
    <w:rsid w:val="00A901FD"/>
    <w:rsid w:val="00AF0AA9"/>
    <w:rsid w:val="00B373C0"/>
    <w:rsid w:val="00B54A3E"/>
    <w:rsid w:val="00B7446B"/>
    <w:rsid w:val="00B83D64"/>
    <w:rsid w:val="00BA009E"/>
    <w:rsid w:val="00BA7F8D"/>
    <w:rsid w:val="00C000E4"/>
    <w:rsid w:val="00C014B2"/>
    <w:rsid w:val="00C26A6B"/>
    <w:rsid w:val="00C45839"/>
    <w:rsid w:val="00C545D2"/>
    <w:rsid w:val="00C6360D"/>
    <w:rsid w:val="00C9136B"/>
    <w:rsid w:val="00CA3F70"/>
    <w:rsid w:val="00CC2374"/>
    <w:rsid w:val="00CD3F7A"/>
    <w:rsid w:val="00CF0CC9"/>
    <w:rsid w:val="00CF5FA6"/>
    <w:rsid w:val="00D32132"/>
    <w:rsid w:val="00DF7F6C"/>
    <w:rsid w:val="00E27C9D"/>
    <w:rsid w:val="00E30C4A"/>
    <w:rsid w:val="00E8068E"/>
    <w:rsid w:val="00E93699"/>
    <w:rsid w:val="00EA3050"/>
    <w:rsid w:val="00F06ED6"/>
    <w:rsid w:val="00F445ED"/>
    <w:rsid w:val="00F56925"/>
    <w:rsid w:val="00F63BF3"/>
    <w:rsid w:val="00F73F39"/>
    <w:rsid w:val="00FA3E89"/>
    <w:rsid w:val="00FB0E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34BA6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 w:type="character" w:styleId="FollowedHyperlink">
    <w:name w:val="FollowedHyperlink"/>
    <w:basedOn w:val="DefaultParagraphFont"/>
    <w:uiPriority w:val="99"/>
    <w:semiHidden/>
    <w:unhideWhenUsed/>
    <w:rsid w:val="00723279"/>
    <w:rPr>
      <w:color w:val="9775A7"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 w:type="character" w:styleId="FollowedHyperlink">
    <w:name w:val="FollowedHyperlink"/>
    <w:basedOn w:val="DefaultParagraphFont"/>
    <w:uiPriority w:val="99"/>
    <w:semiHidden/>
    <w:unhideWhenUsed/>
    <w:rsid w:val="00723279"/>
    <w:rPr>
      <w:color w:val="9775A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368354">
      <w:bodyDiv w:val="1"/>
      <w:marLeft w:val="0"/>
      <w:marRight w:val="0"/>
      <w:marTop w:val="0"/>
      <w:marBottom w:val="0"/>
      <w:divBdr>
        <w:top w:val="none" w:sz="0" w:space="0" w:color="auto"/>
        <w:left w:val="none" w:sz="0" w:space="0" w:color="auto"/>
        <w:bottom w:val="none" w:sz="0" w:space="0" w:color="auto"/>
        <w:right w:val="none" w:sz="0" w:space="0" w:color="auto"/>
      </w:divBdr>
    </w:div>
    <w:div w:id="78795676">
      <w:bodyDiv w:val="1"/>
      <w:marLeft w:val="0"/>
      <w:marRight w:val="0"/>
      <w:marTop w:val="0"/>
      <w:marBottom w:val="0"/>
      <w:divBdr>
        <w:top w:val="none" w:sz="0" w:space="0" w:color="auto"/>
        <w:left w:val="none" w:sz="0" w:space="0" w:color="auto"/>
        <w:bottom w:val="none" w:sz="0" w:space="0" w:color="auto"/>
        <w:right w:val="none" w:sz="0" w:space="0" w:color="auto"/>
      </w:divBdr>
    </w:div>
    <w:div w:id="81686317">
      <w:bodyDiv w:val="1"/>
      <w:marLeft w:val="0"/>
      <w:marRight w:val="0"/>
      <w:marTop w:val="0"/>
      <w:marBottom w:val="0"/>
      <w:divBdr>
        <w:top w:val="none" w:sz="0" w:space="0" w:color="auto"/>
        <w:left w:val="none" w:sz="0" w:space="0" w:color="auto"/>
        <w:bottom w:val="none" w:sz="0" w:space="0" w:color="auto"/>
        <w:right w:val="none" w:sz="0" w:space="0" w:color="auto"/>
      </w:divBdr>
    </w:div>
    <w:div w:id="234316961">
      <w:bodyDiv w:val="1"/>
      <w:marLeft w:val="0"/>
      <w:marRight w:val="0"/>
      <w:marTop w:val="0"/>
      <w:marBottom w:val="0"/>
      <w:divBdr>
        <w:top w:val="none" w:sz="0" w:space="0" w:color="auto"/>
        <w:left w:val="none" w:sz="0" w:space="0" w:color="auto"/>
        <w:bottom w:val="none" w:sz="0" w:space="0" w:color="auto"/>
        <w:right w:val="none" w:sz="0" w:space="0" w:color="auto"/>
      </w:divBdr>
    </w:div>
    <w:div w:id="249894949">
      <w:bodyDiv w:val="1"/>
      <w:marLeft w:val="0"/>
      <w:marRight w:val="0"/>
      <w:marTop w:val="0"/>
      <w:marBottom w:val="0"/>
      <w:divBdr>
        <w:top w:val="none" w:sz="0" w:space="0" w:color="auto"/>
        <w:left w:val="none" w:sz="0" w:space="0" w:color="auto"/>
        <w:bottom w:val="none" w:sz="0" w:space="0" w:color="auto"/>
        <w:right w:val="none" w:sz="0" w:space="0" w:color="auto"/>
      </w:divBdr>
    </w:div>
    <w:div w:id="285938708">
      <w:bodyDiv w:val="1"/>
      <w:marLeft w:val="0"/>
      <w:marRight w:val="0"/>
      <w:marTop w:val="0"/>
      <w:marBottom w:val="0"/>
      <w:divBdr>
        <w:top w:val="none" w:sz="0" w:space="0" w:color="auto"/>
        <w:left w:val="none" w:sz="0" w:space="0" w:color="auto"/>
        <w:bottom w:val="none" w:sz="0" w:space="0" w:color="auto"/>
        <w:right w:val="none" w:sz="0" w:space="0" w:color="auto"/>
      </w:divBdr>
    </w:div>
    <w:div w:id="291177469">
      <w:bodyDiv w:val="1"/>
      <w:marLeft w:val="0"/>
      <w:marRight w:val="0"/>
      <w:marTop w:val="0"/>
      <w:marBottom w:val="0"/>
      <w:divBdr>
        <w:top w:val="none" w:sz="0" w:space="0" w:color="auto"/>
        <w:left w:val="none" w:sz="0" w:space="0" w:color="auto"/>
        <w:bottom w:val="none" w:sz="0" w:space="0" w:color="auto"/>
        <w:right w:val="none" w:sz="0" w:space="0" w:color="auto"/>
      </w:divBdr>
    </w:div>
    <w:div w:id="335888567">
      <w:bodyDiv w:val="1"/>
      <w:marLeft w:val="0"/>
      <w:marRight w:val="0"/>
      <w:marTop w:val="0"/>
      <w:marBottom w:val="0"/>
      <w:divBdr>
        <w:top w:val="none" w:sz="0" w:space="0" w:color="auto"/>
        <w:left w:val="none" w:sz="0" w:space="0" w:color="auto"/>
        <w:bottom w:val="none" w:sz="0" w:space="0" w:color="auto"/>
        <w:right w:val="none" w:sz="0" w:space="0" w:color="auto"/>
      </w:divBdr>
    </w:div>
    <w:div w:id="352541147">
      <w:bodyDiv w:val="1"/>
      <w:marLeft w:val="0"/>
      <w:marRight w:val="0"/>
      <w:marTop w:val="0"/>
      <w:marBottom w:val="0"/>
      <w:divBdr>
        <w:top w:val="none" w:sz="0" w:space="0" w:color="auto"/>
        <w:left w:val="none" w:sz="0" w:space="0" w:color="auto"/>
        <w:bottom w:val="none" w:sz="0" w:space="0" w:color="auto"/>
        <w:right w:val="none" w:sz="0" w:space="0" w:color="auto"/>
      </w:divBdr>
    </w:div>
    <w:div w:id="376393199">
      <w:bodyDiv w:val="1"/>
      <w:marLeft w:val="0"/>
      <w:marRight w:val="0"/>
      <w:marTop w:val="0"/>
      <w:marBottom w:val="0"/>
      <w:divBdr>
        <w:top w:val="none" w:sz="0" w:space="0" w:color="auto"/>
        <w:left w:val="none" w:sz="0" w:space="0" w:color="auto"/>
        <w:bottom w:val="none" w:sz="0" w:space="0" w:color="auto"/>
        <w:right w:val="none" w:sz="0" w:space="0" w:color="auto"/>
      </w:divBdr>
    </w:div>
    <w:div w:id="454448891">
      <w:bodyDiv w:val="1"/>
      <w:marLeft w:val="0"/>
      <w:marRight w:val="0"/>
      <w:marTop w:val="0"/>
      <w:marBottom w:val="0"/>
      <w:divBdr>
        <w:top w:val="none" w:sz="0" w:space="0" w:color="auto"/>
        <w:left w:val="none" w:sz="0" w:space="0" w:color="auto"/>
        <w:bottom w:val="none" w:sz="0" w:space="0" w:color="auto"/>
        <w:right w:val="none" w:sz="0" w:space="0" w:color="auto"/>
      </w:divBdr>
    </w:div>
    <w:div w:id="491409152">
      <w:bodyDiv w:val="1"/>
      <w:marLeft w:val="0"/>
      <w:marRight w:val="0"/>
      <w:marTop w:val="0"/>
      <w:marBottom w:val="0"/>
      <w:divBdr>
        <w:top w:val="none" w:sz="0" w:space="0" w:color="auto"/>
        <w:left w:val="none" w:sz="0" w:space="0" w:color="auto"/>
        <w:bottom w:val="none" w:sz="0" w:space="0" w:color="auto"/>
        <w:right w:val="none" w:sz="0" w:space="0" w:color="auto"/>
      </w:divBdr>
    </w:div>
    <w:div w:id="593170513">
      <w:bodyDiv w:val="1"/>
      <w:marLeft w:val="0"/>
      <w:marRight w:val="0"/>
      <w:marTop w:val="0"/>
      <w:marBottom w:val="0"/>
      <w:divBdr>
        <w:top w:val="none" w:sz="0" w:space="0" w:color="auto"/>
        <w:left w:val="none" w:sz="0" w:space="0" w:color="auto"/>
        <w:bottom w:val="none" w:sz="0" w:space="0" w:color="auto"/>
        <w:right w:val="none" w:sz="0" w:space="0" w:color="auto"/>
      </w:divBdr>
    </w:div>
    <w:div w:id="616302464">
      <w:bodyDiv w:val="1"/>
      <w:marLeft w:val="0"/>
      <w:marRight w:val="0"/>
      <w:marTop w:val="0"/>
      <w:marBottom w:val="0"/>
      <w:divBdr>
        <w:top w:val="none" w:sz="0" w:space="0" w:color="auto"/>
        <w:left w:val="none" w:sz="0" w:space="0" w:color="auto"/>
        <w:bottom w:val="none" w:sz="0" w:space="0" w:color="auto"/>
        <w:right w:val="none" w:sz="0" w:space="0" w:color="auto"/>
      </w:divBdr>
    </w:div>
    <w:div w:id="646399453">
      <w:bodyDiv w:val="1"/>
      <w:marLeft w:val="0"/>
      <w:marRight w:val="0"/>
      <w:marTop w:val="0"/>
      <w:marBottom w:val="0"/>
      <w:divBdr>
        <w:top w:val="none" w:sz="0" w:space="0" w:color="auto"/>
        <w:left w:val="none" w:sz="0" w:space="0" w:color="auto"/>
        <w:bottom w:val="none" w:sz="0" w:space="0" w:color="auto"/>
        <w:right w:val="none" w:sz="0" w:space="0" w:color="auto"/>
      </w:divBdr>
    </w:div>
    <w:div w:id="738140117">
      <w:bodyDiv w:val="1"/>
      <w:marLeft w:val="0"/>
      <w:marRight w:val="0"/>
      <w:marTop w:val="0"/>
      <w:marBottom w:val="0"/>
      <w:divBdr>
        <w:top w:val="none" w:sz="0" w:space="0" w:color="auto"/>
        <w:left w:val="none" w:sz="0" w:space="0" w:color="auto"/>
        <w:bottom w:val="none" w:sz="0" w:space="0" w:color="auto"/>
        <w:right w:val="none" w:sz="0" w:space="0" w:color="auto"/>
      </w:divBdr>
    </w:div>
    <w:div w:id="756484828">
      <w:bodyDiv w:val="1"/>
      <w:marLeft w:val="0"/>
      <w:marRight w:val="0"/>
      <w:marTop w:val="0"/>
      <w:marBottom w:val="0"/>
      <w:divBdr>
        <w:top w:val="none" w:sz="0" w:space="0" w:color="auto"/>
        <w:left w:val="none" w:sz="0" w:space="0" w:color="auto"/>
        <w:bottom w:val="none" w:sz="0" w:space="0" w:color="auto"/>
        <w:right w:val="none" w:sz="0" w:space="0" w:color="auto"/>
      </w:divBdr>
    </w:div>
    <w:div w:id="766653012">
      <w:bodyDiv w:val="1"/>
      <w:marLeft w:val="0"/>
      <w:marRight w:val="0"/>
      <w:marTop w:val="0"/>
      <w:marBottom w:val="0"/>
      <w:divBdr>
        <w:top w:val="none" w:sz="0" w:space="0" w:color="auto"/>
        <w:left w:val="none" w:sz="0" w:space="0" w:color="auto"/>
        <w:bottom w:val="none" w:sz="0" w:space="0" w:color="auto"/>
        <w:right w:val="none" w:sz="0" w:space="0" w:color="auto"/>
      </w:divBdr>
    </w:div>
    <w:div w:id="786781282">
      <w:bodyDiv w:val="1"/>
      <w:marLeft w:val="0"/>
      <w:marRight w:val="0"/>
      <w:marTop w:val="0"/>
      <w:marBottom w:val="0"/>
      <w:divBdr>
        <w:top w:val="none" w:sz="0" w:space="0" w:color="auto"/>
        <w:left w:val="none" w:sz="0" w:space="0" w:color="auto"/>
        <w:bottom w:val="none" w:sz="0" w:space="0" w:color="auto"/>
        <w:right w:val="none" w:sz="0" w:space="0" w:color="auto"/>
      </w:divBdr>
    </w:div>
    <w:div w:id="787966602">
      <w:bodyDiv w:val="1"/>
      <w:marLeft w:val="0"/>
      <w:marRight w:val="0"/>
      <w:marTop w:val="0"/>
      <w:marBottom w:val="0"/>
      <w:divBdr>
        <w:top w:val="none" w:sz="0" w:space="0" w:color="auto"/>
        <w:left w:val="none" w:sz="0" w:space="0" w:color="auto"/>
        <w:bottom w:val="none" w:sz="0" w:space="0" w:color="auto"/>
        <w:right w:val="none" w:sz="0" w:space="0" w:color="auto"/>
      </w:divBdr>
    </w:div>
    <w:div w:id="798232473">
      <w:bodyDiv w:val="1"/>
      <w:marLeft w:val="0"/>
      <w:marRight w:val="0"/>
      <w:marTop w:val="0"/>
      <w:marBottom w:val="0"/>
      <w:divBdr>
        <w:top w:val="none" w:sz="0" w:space="0" w:color="auto"/>
        <w:left w:val="none" w:sz="0" w:space="0" w:color="auto"/>
        <w:bottom w:val="none" w:sz="0" w:space="0" w:color="auto"/>
        <w:right w:val="none" w:sz="0" w:space="0" w:color="auto"/>
      </w:divBdr>
    </w:div>
    <w:div w:id="923957203">
      <w:bodyDiv w:val="1"/>
      <w:marLeft w:val="0"/>
      <w:marRight w:val="0"/>
      <w:marTop w:val="0"/>
      <w:marBottom w:val="0"/>
      <w:divBdr>
        <w:top w:val="none" w:sz="0" w:space="0" w:color="auto"/>
        <w:left w:val="none" w:sz="0" w:space="0" w:color="auto"/>
        <w:bottom w:val="none" w:sz="0" w:space="0" w:color="auto"/>
        <w:right w:val="none" w:sz="0" w:space="0" w:color="auto"/>
      </w:divBdr>
    </w:div>
    <w:div w:id="931741814">
      <w:bodyDiv w:val="1"/>
      <w:marLeft w:val="0"/>
      <w:marRight w:val="0"/>
      <w:marTop w:val="0"/>
      <w:marBottom w:val="0"/>
      <w:divBdr>
        <w:top w:val="none" w:sz="0" w:space="0" w:color="auto"/>
        <w:left w:val="none" w:sz="0" w:space="0" w:color="auto"/>
        <w:bottom w:val="none" w:sz="0" w:space="0" w:color="auto"/>
        <w:right w:val="none" w:sz="0" w:space="0" w:color="auto"/>
      </w:divBdr>
    </w:div>
    <w:div w:id="936910177">
      <w:bodyDiv w:val="1"/>
      <w:marLeft w:val="0"/>
      <w:marRight w:val="0"/>
      <w:marTop w:val="0"/>
      <w:marBottom w:val="0"/>
      <w:divBdr>
        <w:top w:val="none" w:sz="0" w:space="0" w:color="auto"/>
        <w:left w:val="none" w:sz="0" w:space="0" w:color="auto"/>
        <w:bottom w:val="none" w:sz="0" w:space="0" w:color="auto"/>
        <w:right w:val="none" w:sz="0" w:space="0" w:color="auto"/>
      </w:divBdr>
    </w:div>
    <w:div w:id="1017123389">
      <w:bodyDiv w:val="1"/>
      <w:marLeft w:val="0"/>
      <w:marRight w:val="0"/>
      <w:marTop w:val="0"/>
      <w:marBottom w:val="0"/>
      <w:divBdr>
        <w:top w:val="none" w:sz="0" w:space="0" w:color="auto"/>
        <w:left w:val="none" w:sz="0" w:space="0" w:color="auto"/>
        <w:bottom w:val="none" w:sz="0" w:space="0" w:color="auto"/>
        <w:right w:val="none" w:sz="0" w:space="0" w:color="auto"/>
      </w:divBdr>
    </w:div>
    <w:div w:id="1025867532">
      <w:bodyDiv w:val="1"/>
      <w:marLeft w:val="0"/>
      <w:marRight w:val="0"/>
      <w:marTop w:val="0"/>
      <w:marBottom w:val="0"/>
      <w:divBdr>
        <w:top w:val="none" w:sz="0" w:space="0" w:color="auto"/>
        <w:left w:val="none" w:sz="0" w:space="0" w:color="auto"/>
        <w:bottom w:val="none" w:sz="0" w:space="0" w:color="auto"/>
        <w:right w:val="none" w:sz="0" w:space="0" w:color="auto"/>
      </w:divBdr>
    </w:div>
    <w:div w:id="1040284751">
      <w:bodyDiv w:val="1"/>
      <w:marLeft w:val="0"/>
      <w:marRight w:val="0"/>
      <w:marTop w:val="0"/>
      <w:marBottom w:val="0"/>
      <w:divBdr>
        <w:top w:val="none" w:sz="0" w:space="0" w:color="auto"/>
        <w:left w:val="none" w:sz="0" w:space="0" w:color="auto"/>
        <w:bottom w:val="none" w:sz="0" w:space="0" w:color="auto"/>
        <w:right w:val="none" w:sz="0" w:space="0" w:color="auto"/>
      </w:divBdr>
    </w:div>
    <w:div w:id="1071536171">
      <w:bodyDiv w:val="1"/>
      <w:marLeft w:val="0"/>
      <w:marRight w:val="0"/>
      <w:marTop w:val="0"/>
      <w:marBottom w:val="0"/>
      <w:divBdr>
        <w:top w:val="none" w:sz="0" w:space="0" w:color="auto"/>
        <w:left w:val="none" w:sz="0" w:space="0" w:color="auto"/>
        <w:bottom w:val="none" w:sz="0" w:space="0" w:color="auto"/>
        <w:right w:val="none" w:sz="0" w:space="0" w:color="auto"/>
      </w:divBdr>
    </w:div>
    <w:div w:id="1074207978">
      <w:bodyDiv w:val="1"/>
      <w:marLeft w:val="0"/>
      <w:marRight w:val="0"/>
      <w:marTop w:val="0"/>
      <w:marBottom w:val="0"/>
      <w:divBdr>
        <w:top w:val="none" w:sz="0" w:space="0" w:color="auto"/>
        <w:left w:val="none" w:sz="0" w:space="0" w:color="auto"/>
        <w:bottom w:val="none" w:sz="0" w:space="0" w:color="auto"/>
        <w:right w:val="none" w:sz="0" w:space="0" w:color="auto"/>
      </w:divBdr>
    </w:div>
    <w:div w:id="1079326986">
      <w:bodyDiv w:val="1"/>
      <w:marLeft w:val="0"/>
      <w:marRight w:val="0"/>
      <w:marTop w:val="0"/>
      <w:marBottom w:val="0"/>
      <w:divBdr>
        <w:top w:val="none" w:sz="0" w:space="0" w:color="auto"/>
        <w:left w:val="none" w:sz="0" w:space="0" w:color="auto"/>
        <w:bottom w:val="none" w:sz="0" w:space="0" w:color="auto"/>
        <w:right w:val="none" w:sz="0" w:space="0" w:color="auto"/>
      </w:divBdr>
    </w:div>
    <w:div w:id="1163280044">
      <w:bodyDiv w:val="1"/>
      <w:marLeft w:val="0"/>
      <w:marRight w:val="0"/>
      <w:marTop w:val="0"/>
      <w:marBottom w:val="0"/>
      <w:divBdr>
        <w:top w:val="none" w:sz="0" w:space="0" w:color="auto"/>
        <w:left w:val="none" w:sz="0" w:space="0" w:color="auto"/>
        <w:bottom w:val="none" w:sz="0" w:space="0" w:color="auto"/>
        <w:right w:val="none" w:sz="0" w:space="0" w:color="auto"/>
      </w:divBdr>
    </w:div>
    <w:div w:id="1219244186">
      <w:bodyDiv w:val="1"/>
      <w:marLeft w:val="0"/>
      <w:marRight w:val="0"/>
      <w:marTop w:val="0"/>
      <w:marBottom w:val="0"/>
      <w:divBdr>
        <w:top w:val="none" w:sz="0" w:space="0" w:color="auto"/>
        <w:left w:val="none" w:sz="0" w:space="0" w:color="auto"/>
        <w:bottom w:val="none" w:sz="0" w:space="0" w:color="auto"/>
        <w:right w:val="none" w:sz="0" w:space="0" w:color="auto"/>
      </w:divBdr>
    </w:div>
    <w:div w:id="1221358440">
      <w:bodyDiv w:val="1"/>
      <w:marLeft w:val="0"/>
      <w:marRight w:val="0"/>
      <w:marTop w:val="0"/>
      <w:marBottom w:val="0"/>
      <w:divBdr>
        <w:top w:val="none" w:sz="0" w:space="0" w:color="auto"/>
        <w:left w:val="none" w:sz="0" w:space="0" w:color="auto"/>
        <w:bottom w:val="none" w:sz="0" w:space="0" w:color="auto"/>
        <w:right w:val="none" w:sz="0" w:space="0" w:color="auto"/>
      </w:divBdr>
    </w:div>
    <w:div w:id="1233392022">
      <w:bodyDiv w:val="1"/>
      <w:marLeft w:val="0"/>
      <w:marRight w:val="0"/>
      <w:marTop w:val="0"/>
      <w:marBottom w:val="0"/>
      <w:divBdr>
        <w:top w:val="none" w:sz="0" w:space="0" w:color="auto"/>
        <w:left w:val="none" w:sz="0" w:space="0" w:color="auto"/>
        <w:bottom w:val="none" w:sz="0" w:space="0" w:color="auto"/>
        <w:right w:val="none" w:sz="0" w:space="0" w:color="auto"/>
      </w:divBdr>
    </w:div>
    <w:div w:id="1236010441">
      <w:bodyDiv w:val="1"/>
      <w:marLeft w:val="0"/>
      <w:marRight w:val="0"/>
      <w:marTop w:val="0"/>
      <w:marBottom w:val="0"/>
      <w:divBdr>
        <w:top w:val="none" w:sz="0" w:space="0" w:color="auto"/>
        <w:left w:val="none" w:sz="0" w:space="0" w:color="auto"/>
        <w:bottom w:val="none" w:sz="0" w:space="0" w:color="auto"/>
        <w:right w:val="none" w:sz="0" w:space="0" w:color="auto"/>
      </w:divBdr>
    </w:div>
    <w:div w:id="1278835439">
      <w:bodyDiv w:val="1"/>
      <w:marLeft w:val="0"/>
      <w:marRight w:val="0"/>
      <w:marTop w:val="0"/>
      <w:marBottom w:val="0"/>
      <w:divBdr>
        <w:top w:val="none" w:sz="0" w:space="0" w:color="auto"/>
        <w:left w:val="none" w:sz="0" w:space="0" w:color="auto"/>
        <w:bottom w:val="none" w:sz="0" w:space="0" w:color="auto"/>
        <w:right w:val="none" w:sz="0" w:space="0" w:color="auto"/>
      </w:divBdr>
    </w:div>
    <w:div w:id="1357119805">
      <w:bodyDiv w:val="1"/>
      <w:marLeft w:val="0"/>
      <w:marRight w:val="0"/>
      <w:marTop w:val="0"/>
      <w:marBottom w:val="0"/>
      <w:divBdr>
        <w:top w:val="none" w:sz="0" w:space="0" w:color="auto"/>
        <w:left w:val="none" w:sz="0" w:space="0" w:color="auto"/>
        <w:bottom w:val="none" w:sz="0" w:space="0" w:color="auto"/>
        <w:right w:val="none" w:sz="0" w:space="0" w:color="auto"/>
      </w:divBdr>
    </w:div>
    <w:div w:id="1367173437">
      <w:bodyDiv w:val="1"/>
      <w:marLeft w:val="0"/>
      <w:marRight w:val="0"/>
      <w:marTop w:val="0"/>
      <w:marBottom w:val="0"/>
      <w:divBdr>
        <w:top w:val="none" w:sz="0" w:space="0" w:color="auto"/>
        <w:left w:val="none" w:sz="0" w:space="0" w:color="auto"/>
        <w:bottom w:val="none" w:sz="0" w:space="0" w:color="auto"/>
        <w:right w:val="none" w:sz="0" w:space="0" w:color="auto"/>
      </w:divBdr>
    </w:div>
    <w:div w:id="1410687123">
      <w:bodyDiv w:val="1"/>
      <w:marLeft w:val="0"/>
      <w:marRight w:val="0"/>
      <w:marTop w:val="0"/>
      <w:marBottom w:val="0"/>
      <w:divBdr>
        <w:top w:val="none" w:sz="0" w:space="0" w:color="auto"/>
        <w:left w:val="none" w:sz="0" w:space="0" w:color="auto"/>
        <w:bottom w:val="none" w:sz="0" w:space="0" w:color="auto"/>
        <w:right w:val="none" w:sz="0" w:space="0" w:color="auto"/>
      </w:divBdr>
    </w:div>
    <w:div w:id="1548107600">
      <w:bodyDiv w:val="1"/>
      <w:marLeft w:val="0"/>
      <w:marRight w:val="0"/>
      <w:marTop w:val="0"/>
      <w:marBottom w:val="0"/>
      <w:divBdr>
        <w:top w:val="none" w:sz="0" w:space="0" w:color="auto"/>
        <w:left w:val="none" w:sz="0" w:space="0" w:color="auto"/>
        <w:bottom w:val="none" w:sz="0" w:space="0" w:color="auto"/>
        <w:right w:val="none" w:sz="0" w:space="0" w:color="auto"/>
      </w:divBdr>
    </w:div>
    <w:div w:id="1574044703">
      <w:bodyDiv w:val="1"/>
      <w:marLeft w:val="0"/>
      <w:marRight w:val="0"/>
      <w:marTop w:val="0"/>
      <w:marBottom w:val="0"/>
      <w:divBdr>
        <w:top w:val="none" w:sz="0" w:space="0" w:color="auto"/>
        <w:left w:val="none" w:sz="0" w:space="0" w:color="auto"/>
        <w:bottom w:val="none" w:sz="0" w:space="0" w:color="auto"/>
        <w:right w:val="none" w:sz="0" w:space="0" w:color="auto"/>
      </w:divBdr>
    </w:div>
    <w:div w:id="1587301627">
      <w:bodyDiv w:val="1"/>
      <w:marLeft w:val="0"/>
      <w:marRight w:val="0"/>
      <w:marTop w:val="0"/>
      <w:marBottom w:val="0"/>
      <w:divBdr>
        <w:top w:val="none" w:sz="0" w:space="0" w:color="auto"/>
        <w:left w:val="none" w:sz="0" w:space="0" w:color="auto"/>
        <w:bottom w:val="none" w:sz="0" w:space="0" w:color="auto"/>
        <w:right w:val="none" w:sz="0" w:space="0" w:color="auto"/>
      </w:divBdr>
    </w:div>
    <w:div w:id="1688604794">
      <w:bodyDiv w:val="1"/>
      <w:marLeft w:val="0"/>
      <w:marRight w:val="0"/>
      <w:marTop w:val="0"/>
      <w:marBottom w:val="0"/>
      <w:divBdr>
        <w:top w:val="none" w:sz="0" w:space="0" w:color="auto"/>
        <w:left w:val="none" w:sz="0" w:space="0" w:color="auto"/>
        <w:bottom w:val="none" w:sz="0" w:space="0" w:color="auto"/>
        <w:right w:val="none" w:sz="0" w:space="0" w:color="auto"/>
      </w:divBdr>
    </w:div>
    <w:div w:id="1705328701">
      <w:bodyDiv w:val="1"/>
      <w:marLeft w:val="0"/>
      <w:marRight w:val="0"/>
      <w:marTop w:val="0"/>
      <w:marBottom w:val="0"/>
      <w:divBdr>
        <w:top w:val="none" w:sz="0" w:space="0" w:color="auto"/>
        <w:left w:val="none" w:sz="0" w:space="0" w:color="auto"/>
        <w:bottom w:val="none" w:sz="0" w:space="0" w:color="auto"/>
        <w:right w:val="none" w:sz="0" w:space="0" w:color="auto"/>
      </w:divBdr>
    </w:div>
    <w:div w:id="1785347507">
      <w:bodyDiv w:val="1"/>
      <w:marLeft w:val="0"/>
      <w:marRight w:val="0"/>
      <w:marTop w:val="0"/>
      <w:marBottom w:val="0"/>
      <w:divBdr>
        <w:top w:val="none" w:sz="0" w:space="0" w:color="auto"/>
        <w:left w:val="none" w:sz="0" w:space="0" w:color="auto"/>
        <w:bottom w:val="none" w:sz="0" w:space="0" w:color="auto"/>
        <w:right w:val="none" w:sz="0" w:space="0" w:color="auto"/>
      </w:divBdr>
    </w:div>
    <w:div w:id="1793745005">
      <w:bodyDiv w:val="1"/>
      <w:marLeft w:val="0"/>
      <w:marRight w:val="0"/>
      <w:marTop w:val="0"/>
      <w:marBottom w:val="0"/>
      <w:divBdr>
        <w:top w:val="none" w:sz="0" w:space="0" w:color="auto"/>
        <w:left w:val="none" w:sz="0" w:space="0" w:color="auto"/>
        <w:bottom w:val="none" w:sz="0" w:space="0" w:color="auto"/>
        <w:right w:val="none" w:sz="0" w:space="0" w:color="auto"/>
      </w:divBdr>
    </w:div>
    <w:div w:id="1842625662">
      <w:bodyDiv w:val="1"/>
      <w:marLeft w:val="0"/>
      <w:marRight w:val="0"/>
      <w:marTop w:val="0"/>
      <w:marBottom w:val="0"/>
      <w:divBdr>
        <w:top w:val="none" w:sz="0" w:space="0" w:color="auto"/>
        <w:left w:val="none" w:sz="0" w:space="0" w:color="auto"/>
        <w:bottom w:val="none" w:sz="0" w:space="0" w:color="auto"/>
        <w:right w:val="none" w:sz="0" w:space="0" w:color="auto"/>
      </w:divBdr>
    </w:div>
    <w:div w:id="1861042778">
      <w:bodyDiv w:val="1"/>
      <w:marLeft w:val="0"/>
      <w:marRight w:val="0"/>
      <w:marTop w:val="0"/>
      <w:marBottom w:val="0"/>
      <w:divBdr>
        <w:top w:val="none" w:sz="0" w:space="0" w:color="auto"/>
        <w:left w:val="none" w:sz="0" w:space="0" w:color="auto"/>
        <w:bottom w:val="none" w:sz="0" w:space="0" w:color="auto"/>
        <w:right w:val="none" w:sz="0" w:space="0" w:color="auto"/>
      </w:divBdr>
    </w:div>
    <w:div w:id="1963998785">
      <w:bodyDiv w:val="1"/>
      <w:marLeft w:val="0"/>
      <w:marRight w:val="0"/>
      <w:marTop w:val="0"/>
      <w:marBottom w:val="0"/>
      <w:divBdr>
        <w:top w:val="none" w:sz="0" w:space="0" w:color="auto"/>
        <w:left w:val="none" w:sz="0" w:space="0" w:color="auto"/>
        <w:bottom w:val="none" w:sz="0" w:space="0" w:color="auto"/>
        <w:right w:val="none" w:sz="0" w:space="0" w:color="auto"/>
      </w:divBdr>
    </w:div>
    <w:div w:id="198778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hyperlink" Target="http://docs.aws.amazon.com/AWSECommerceService/latest/DG/becomingAssociate.html" TargetMode="External"/><Relationship Id="rId36" Type="http://schemas.openxmlformats.org/officeDocument/2006/relationships/hyperlink" Target="http://docs.aws.amazon.com/AWSECommerceService/latest/DG/becomingAssociate.html" TargetMode="Externa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header" Target="header2.xml"/><Relationship Id="rId19" Type="http://schemas.openxmlformats.org/officeDocument/2006/relationships/footer" Target="footer2.xml"/><Relationship Id="rId37" Type="http://schemas.openxmlformats.org/officeDocument/2006/relationships/hyperlink" Target="http://docs.aws.amazon.com/AWSECommerceService/latest/DG/becomingAssociate.html" TargetMode="External"/><Relationship Id="rId38" Type="http://schemas.openxmlformats.org/officeDocument/2006/relationships/hyperlink" Target="http://docs.aws.amazon.com/AWSECommerceService/latest/DG/becomingAssociate.html" TargetMode="External"/><Relationship Id="rId39" Type="http://schemas.openxmlformats.org/officeDocument/2006/relationships/hyperlink" Target="http://docs.aws.amazon.com/AWSECommerceService/latest/DG/ItemSearch.html" TargetMode="Externa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140535-7636-4800-9A50-9865E6872CB2}" type="doc">
      <dgm:prSet loTypeId="urn:microsoft.com/office/officeart/2005/8/layout/hierarchy2" loCatId="hierarchy" qsTypeId="urn:microsoft.com/office/officeart/2005/8/quickstyle/3D5" qsCatId="3D" csTypeId="urn:microsoft.com/office/officeart/2005/8/colors/accent1_4" csCatId="accent1" phldr="1"/>
      <dgm:spPr/>
      <dgm:t>
        <a:bodyPr/>
        <a:lstStyle/>
        <a:p>
          <a:endParaRPr lang="x-none"/>
        </a:p>
      </dgm:t>
    </dgm:pt>
    <dgm:pt modelId="{F0AD8746-D2E9-4AC0-9D82-FC18E8C54601}">
      <dgm:prSet phldrT="[Text]" custT="1"/>
      <dgm:spPr/>
      <dgm:t>
        <a:bodyPr/>
        <a:lstStyle/>
        <a:p>
          <a:r>
            <a:rPr lang="en-US" sz="2000"/>
            <a:t>Child</a:t>
          </a:r>
          <a:endParaRPr lang="x-none" sz="2400"/>
        </a:p>
      </dgm:t>
    </dgm:pt>
    <dgm:pt modelId="{99030EEC-C6F6-4797-9A75-FEC7FADDB21D}" type="parTrans" cxnId="{F0EB9549-CEEC-4C58-8DFA-E4D9F8B04B0C}">
      <dgm:prSet/>
      <dgm:spPr/>
      <dgm:t>
        <a:bodyPr/>
        <a:lstStyle/>
        <a:p>
          <a:endParaRPr lang="x-none">
            <a:solidFill>
              <a:schemeClr val="bg1"/>
            </a:solidFill>
          </a:endParaRPr>
        </a:p>
      </dgm:t>
    </dgm:pt>
    <dgm:pt modelId="{2EE1C299-2F08-47AF-8B61-31E531ACA629}" type="sibTrans" cxnId="{F0EB9549-CEEC-4C58-8DFA-E4D9F8B04B0C}">
      <dgm:prSet/>
      <dgm:spPr/>
      <dgm:t>
        <a:bodyPr/>
        <a:lstStyle/>
        <a:p>
          <a:endParaRPr lang="x-none">
            <a:solidFill>
              <a:schemeClr val="bg1"/>
            </a:solidFill>
          </a:endParaRPr>
        </a:p>
      </dgm:t>
    </dgm:pt>
    <dgm:pt modelId="{2D19C202-B219-47D4-A060-3530B478F6FD}">
      <dgm:prSet phldrT="[Text]" custT="1"/>
      <dgm:spPr/>
      <dgm:t>
        <a:bodyPr/>
        <a:lstStyle/>
        <a:p>
          <a:r>
            <a:rPr lang="en-US" sz="2400"/>
            <a:t>Girl</a:t>
          </a:r>
          <a:endParaRPr lang="x-none" sz="2400"/>
        </a:p>
      </dgm:t>
    </dgm:pt>
    <dgm:pt modelId="{4F47954C-FDD4-4A59-B62E-728DDE5F938D}" type="parTrans" cxnId="{7B3C4F4C-2C72-467D-97C1-490EE76CAFF2}">
      <dgm:prSet/>
      <dgm:spPr/>
      <dgm:t>
        <a:bodyPr/>
        <a:lstStyle/>
        <a:p>
          <a:endParaRPr lang="x-none">
            <a:solidFill>
              <a:schemeClr val="bg1"/>
            </a:solidFill>
          </a:endParaRPr>
        </a:p>
      </dgm:t>
    </dgm:pt>
    <dgm:pt modelId="{422CAA58-314A-408E-BD7C-0AAE00FA8A9E}" type="sibTrans" cxnId="{7B3C4F4C-2C72-467D-97C1-490EE76CAFF2}">
      <dgm:prSet/>
      <dgm:spPr/>
      <dgm:t>
        <a:bodyPr/>
        <a:lstStyle/>
        <a:p>
          <a:endParaRPr lang="x-none">
            <a:solidFill>
              <a:schemeClr val="bg1"/>
            </a:solidFill>
          </a:endParaRPr>
        </a:p>
      </dgm:t>
    </dgm:pt>
    <dgm:pt modelId="{44695FAE-2AD9-4286-9505-3F5FE2BAB63A}">
      <dgm:prSet phldrT="[Text]" custT="1"/>
      <dgm:spPr/>
      <dgm:t>
        <a:bodyPr/>
        <a:lstStyle/>
        <a:p>
          <a:r>
            <a:rPr lang="en-US" sz="2400"/>
            <a:t>Doll</a:t>
          </a:r>
          <a:endParaRPr lang="x-none" sz="2400"/>
        </a:p>
      </dgm:t>
    </dgm:pt>
    <dgm:pt modelId="{E235D17B-B205-4772-A639-F6B6E9E99363}" type="parTrans" cxnId="{E8F80C8F-B226-4F61-8513-13368C0F8933}">
      <dgm:prSet/>
      <dgm:spPr/>
      <dgm:t>
        <a:bodyPr/>
        <a:lstStyle/>
        <a:p>
          <a:endParaRPr lang="x-none">
            <a:solidFill>
              <a:schemeClr val="bg1"/>
            </a:solidFill>
          </a:endParaRPr>
        </a:p>
      </dgm:t>
    </dgm:pt>
    <dgm:pt modelId="{0FBF7745-86DE-4771-91A0-1A689477124E}" type="sibTrans" cxnId="{E8F80C8F-B226-4F61-8513-13368C0F8933}">
      <dgm:prSet/>
      <dgm:spPr/>
      <dgm:t>
        <a:bodyPr/>
        <a:lstStyle/>
        <a:p>
          <a:endParaRPr lang="x-none">
            <a:solidFill>
              <a:schemeClr val="bg1"/>
            </a:solidFill>
          </a:endParaRPr>
        </a:p>
      </dgm:t>
    </dgm:pt>
    <dgm:pt modelId="{2F3088F8-5A59-432A-9558-C046620D5FEB}">
      <dgm:prSet phldrT="[Text]" custT="1"/>
      <dgm:spPr/>
      <dgm:t>
        <a:bodyPr/>
        <a:lstStyle/>
        <a:p>
          <a:r>
            <a:rPr lang="en-US" sz="2400"/>
            <a:t>Boy</a:t>
          </a:r>
          <a:endParaRPr lang="x-none" sz="2400"/>
        </a:p>
      </dgm:t>
    </dgm:pt>
    <dgm:pt modelId="{7F9C4729-B344-4DF2-807D-EA494EB0F122}" type="parTrans" cxnId="{72CF4D23-0CCE-461A-B38E-BB5121B7778E}">
      <dgm:prSet/>
      <dgm:spPr/>
      <dgm:t>
        <a:bodyPr/>
        <a:lstStyle/>
        <a:p>
          <a:endParaRPr lang="x-none">
            <a:solidFill>
              <a:schemeClr val="bg1"/>
            </a:solidFill>
          </a:endParaRPr>
        </a:p>
      </dgm:t>
    </dgm:pt>
    <dgm:pt modelId="{6898599E-85F6-49D5-B6CA-19C3F784373B}" type="sibTrans" cxnId="{72CF4D23-0CCE-461A-B38E-BB5121B7778E}">
      <dgm:prSet/>
      <dgm:spPr/>
      <dgm:t>
        <a:bodyPr/>
        <a:lstStyle/>
        <a:p>
          <a:endParaRPr lang="x-none">
            <a:solidFill>
              <a:schemeClr val="bg1"/>
            </a:solidFill>
          </a:endParaRPr>
        </a:p>
      </dgm:t>
    </dgm:pt>
    <dgm:pt modelId="{49B7C7C5-4D26-4D60-BED9-0DC97E444379}">
      <dgm:prSet phldrT="[Text]" custT="1"/>
      <dgm:spPr/>
      <dgm:t>
        <a:bodyPr/>
        <a:lstStyle/>
        <a:p>
          <a:r>
            <a:rPr lang="en-US" sz="2400"/>
            <a:t>Toy Car</a:t>
          </a:r>
          <a:endParaRPr lang="x-none" sz="2400"/>
        </a:p>
      </dgm:t>
    </dgm:pt>
    <dgm:pt modelId="{66DAC455-999C-4920-8CEC-77376CC32AB9}" type="parTrans" cxnId="{11D9D607-26B3-4D93-AEDE-D0E97F16267B}">
      <dgm:prSet/>
      <dgm:spPr/>
      <dgm:t>
        <a:bodyPr/>
        <a:lstStyle/>
        <a:p>
          <a:endParaRPr lang="x-none">
            <a:solidFill>
              <a:schemeClr val="bg1"/>
            </a:solidFill>
          </a:endParaRPr>
        </a:p>
      </dgm:t>
    </dgm:pt>
    <dgm:pt modelId="{76D22E3A-8F90-4974-AF44-60507237C6B0}" type="sibTrans" cxnId="{11D9D607-26B3-4D93-AEDE-D0E97F16267B}">
      <dgm:prSet/>
      <dgm:spPr/>
      <dgm:t>
        <a:bodyPr/>
        <a:lstStyle/>
        <a:p>
          <a:endParaRPr lang="x-none">
            <a:solidFill>
              <a:schemeClr val="bg1"/>
            </a:solidFill>
          </a:endParaRPr>
        </a:p>
      </dgm:t>
    </dgm:pt>
    <dgm:pt modelId="{20F027BB-79AF-C041-AE8A-16E1B79082AD}">
      <dgm:prSet phldrT="[Text]" custT="1"/>
      <dgm:spPr/>
      <dgm:t>
        <a:bodyPr/>
        <a:lstStyle/>
        <a:p>
          <a:r>
            <a:rPr lang="en-US" sz="2400"/>
            <a:t>Soccer Ball</a:t>
          </a:r>
          <a:endParaRPr lang="x-none" sz="2400"/>
        </a:p>
      </dgm:t>
    </dgm:pt>
    <dgm:pt modelId="{18D42952-D970-3A4B-ABB8-4442E4C6426E}" type="parTrans" cxnId="{291A7FE6-5F3D-894D-81CB-03D0B7B680E3}">
      <dgm:prSet/>
      <dgm:spPr/>
      <dgm:t>
        <a:bodyPr/>
        <a:lstStyle/>
        <a:p>
          <a:endParaRPr lang="en-US"/>
        </a:p>
      </dgm:t>
    </dgm:pt>
    <dgm:pt modelId="{EB7C13A1-FD2D-A34B-BE18-47245780E658}" type="sibTrans" cxnId="{291A7FE6-5F3D-894D-81CB-03D0B7B680E3}">
      <dgm:prSet/>
      <dgm:spPr/>
      <dgm:t>
        <a:bodyPr/>
        <a:lstStyle/>
        <a:p>
          <a:endParaRPr lang="en-US"/>
        </a:p>
      </dgm:t>
    </dgm:pt>
    <dgm:pt modelId="{24E47AB4-CE27-2E49-8DF3-E4A3020CFB60}">
      <dgm:prSet phldrT="[Text]" custT="1"/>
      <dgm:spPr/>
      <dgm:t>
        <a:bodyPr/>
        <a:lstStyle/>
        <a:p>
          <a:r>
            <a:rPr lang="en-US" sz="2400"/>
            <a:t>Sketch Book</a:t>
          </a:r>
          <a:endParaRPr lang="x-none" sz="2400"/>
        </a:p>
      </dgm:t>
    </dgm:pt>
    <dgm:pt modelId="{38BE7D64-92EE-9540-AD15-778A20BD7D40}" type="parTrans" cxnId="{A5AE3E08-B944-CC4C-982B-74F40ACCA055}">
      <dgm:prSet/>
      <dgm:spPr/>
      <dgm:t>
        <a:bodyPr/>
        <a:lstStyle/>
        <a:p>
          <a:endParaRPr lang="en-US"/>
        </a:p>
      </dgm:t>
    </dgm:pt>
    <dgm:pt modelId="{9AA22378-2640-724C-A32A-F7E52CDFB102}" type="sibTrans" cxnId="{A5AE3E08-B944-CC4C-982B-74F40ACCA055}">
      <dgm:prSet/>
      <dgm:spPr/>
      <dgm:t>
        <a:bodyPr/>
        <a:lstStyle/>
        <a:p>
          <a:endParaRPr lang="en-US"/>
        </a:p>
      </dgm:t>
    </dgm:pt>
    <dgm:pt modelId="{A8C07D67-2E43-4D7F-848B-663DCE99F76F}" type="pres">
      <dgm:prSet presAssocID="{09140535-7636-4800-9A50-9865E6872CB2}" presName="diagram" presStyleCnt="0">
        <dgm:presLayoutVars>
          <dgm:chPref val="1"/>
          <dgm:dir/>
          <dgm:animOne val="branch"/>
          <dgm:animLvl val="lvl"/>
          <dgm:resizeHandles val="exact"/>
        </dgm:presLayoutVars>
      </dgm:prSet>
      <dgm:spPr/>
      <dgm:t>
        <a:bodyPr/>
        <a:lstStyle/>
        <a:p>
          <a:endParaRPr lang="x-none"/>
        </a:p>
      </dgm:t>
    </dgm:pt>
    <dgm:pt modelId="{56D703A5-6FC6-4C03-B195-70CE1EE0CB46}" type="pres">
      <dgm:prSet presAssocID="{F0AD8746-D2E9-4AC0-9D82-FC18E8C54601}" presName="root1" presStyleCnt="0"/>
      <dgm:spPr/>
      <dgm:t>
        <a:bodyPr/>
        <a:lstStyle/>
        <a:p>
          <a:endParaRPr lang="x-none"/>
        </a:p>
      </dgm:t>
    </dgm:pt>
    <dgm:pt modelId="{5CEACB88-ED9C-46D7-818B-899A8C9D50B4}" type="pres">
      <dgm:prSet presAssocID="{F0AD8746-D2E9-4AC0-9D82-FC18E8C54601}" presName="LevelOneTextNode" presStyleLbl="node0" presStyleIdx="0" presStyleCnt="1" custScaleX="92190" custScaleY="60677" custLinFactNeighborX="-25781" custLinFactNeighborY="-10730">
        <dgm:presLayoutVars>
          <dgm:chPref val="3"/>
        </dgm:presLayoutVars>
      </dgm:prSet>
      <dgm:spPr/>
      <dgm:t>
        <a:bodyPr/>
        <a:lstStyle/>
        <a:p>
          <a:endParaRPr lang="x-none"/>
        </a:p>
      </dgm:t>
    </dgm:pt>
    <dgm:pt modelId="{05EE9F9B-73E9-4A9C-951E-2F50F7853B11}" type="pres">
      <dgm:prSet presAssocID="{F0AD8746-D2E9-4AC0-9D82-FC18E8C54601}" presName="level2hierChild" presStyleCnt="0"/>
      <dgm:spPr/>
      <dgm:t>
        <a:bodyPr/>
        <a:lstStyle/>
        <a:p>
          <a:endParaRPr lang="x-none"/>
        </a:p>
      </dgm:t>
    </dgm:pt>
    <dgm:pt modelId="{BB459265-A391-4EF4-B791-C029213F5FC4}" type="pres">
      <dgm:prSet presAssocID="{4F47954C-FDD4-4A59-B62E-728DDE5F938D}" presName="conn2-1" presStyleLbl="parChTrans1D2" presStyleIdx="0" presStyleCnt="2"/>
      <dgm:spPr/>
      <dgm:t>
        <a:bodyPr/>
        <a:lstStyle/>
        <a:p>
          <a:endParaRPr lang="x-none"/>
        </a:p>
      </dgm:t>
    </dgm:pt>
    <dgm:pt modelId="{74616BE4-7FF8-4B59-9E60-7E007BD94C45}" type="pres">
      <dgm:prSet presAssocID="{4F47954C-FDD4-4A59-B62E-728DDE5F938D}" presName="connTx" presStyleLbl="parChTrans1D2" presStyleIdx="0" presStyleCnt="2"/>
      <dgm:spPr/>
      <dgm:t>
        <a:bodyPr/>
        <a:lstStyle/>
        <a:p>
          <a:endParaRPr lang="x-none"/>
        </a:p>
      </dgm:t>
    </dgm:pt>
    <dgm:pt modelId="{0E994EBA-6475-4EDB-862A-D000E82FBD02}" type="pres">
      <dgm:prSet presAssocID="{2D19C202-B219-47D4-A060-3530B478F6FD}" presName="root2" presStyleCnt="0"/>
      <dgm:spPr/>
      <dgm:t>
        <a:bodyPr/>
        <a:lstStyle/>
        <a:p>
          <a:endParaRPr lang="x-none"/>
        </a:p>
      </dgm:t>
    </dgm:pt>
    <dgm:pt modelId="{4A17592C-FED2-4D99-9779-3960304DDD45}" type="pres">
      <dgm:prSet presAssocID="{2D19C202-B219-47D4-A060-3530B478F6FD}" presName="LevelTwoTextNode" presStyleLbl="node2" presStyleIdx="0" presStyleCnt="2" custScaleX="42326" custScaleY="68599" custLinFactNeighborX="-684" custLinFactNeighborY="-54528">
        <dgm:presLayoutVars>
          <dgm:chPref val="3"/>
        </dgm:presLayoutVars>
      </dgm:prSet>
      <dgm:spPr/>
      <dgm:t>
        <a:bodyPr/>
        <a:lstStyle/>
        <a:p>
          <a:endParaRPr lang="x-none"/>
        </a:p>
      </dgm:t>
    </dgm:pt>
    <dgm:pt modelId="{E1ACEFE3-A1C7-43C0-AE1F-D2E868767D1F}" type="pres">
      <dgm:prSet presAssocID="{2D19C202-B219-47D4-A060-3530B478F6FD}" presName="level3hierChild" presStyleCnt="0"/>
      <dgm:spPr/>
      <dgm:t>
        <a:bodyPr/>
        <a:lstStyle/>
        <a:p>
          <a:endParaRPr lang="x-none"/>
        </a:p>
      </dgm:t>
    </dgm:pt>
    <dgm:pt modelId="{C49E15D3-A9D9-EA4D-B214-BC8A4BEBEE43}" type="pres">
      <dgm:prSet presAssocID="{38BE7D64-92EE-9540-AD15-778A20BD7D40}" presName="conn2-1" presStyleLbl="parChTrans1D3" presStyleIdx="0" presStyleCnt="4"/>
      <dgm:spPr/>
      <dgm:t>
        <a:bodyPr/>
        <a:lstStyle/>
        <a:p>
          <a:endParaRPr lang="en-US"/>
        </a:p>
      </dgm:t>
    </dgm:pt>
    <dgm:pt modelId="{8A1AD7E1-65B5-D744-B5EC-FD60BDFEB5FA}" type="pres">
      <dgm:prSet presAssocID="{38BE7D64-92EE-9540-AD15-778A20BD7D40}" presName="connTx" presStyleLbl="parChTrans1D3" presStyleIdx="0" presStyleCnt="4"/>
      <dgm:spPr/>
      <dgm:t>
        <a:bodyPr/>
        <a:lstStyle/>
        <a:p>
          <a:endParaRPr lang="en-US"/>
        </a:p>
      </dgm:t>
    </dgm:pt>
    <dgm:pt modelId="{0ECB0B7D-7323-1C44-BF84-C1356F9B32FF}" type="pres">
      <dgm:prSet presAssocID="{24E47AB4-CE27-2E49-8DF3-E4A3020CFB60}" presName="root2" presStyleCnt="0"/>
      <dgm:spPr/>
    </dgm:pt>
    <dgm:pt modelId="{37FCAB50-DD42-4742-89D0-6C00B12B9B55}" type="pres">
      <dgm:prSet presAssocID="{24E47AB4-CE27-2E49-8DF3-E4A3020CFB60}" presName="LevelTwoTextNode" presStyleLbl="node3" presStyleIdx="0" presStyleCnt="4" custLinFactNeighborX="9969" custLinFactNeighborY="-65977">
        <dgm:presLayoutVars>
          <dgm:chPref val="3"/>
        </dgm:presLayoutVars>
      </dgm:prSet>
      <dgm:spPr/>
      <dgm:t>
        <a:bodyPr/>
        <a:lstStyle/>
        <a:p>
          <a:endParaRPr lang="en-US"/>
        </a:p>
      </dgm:t>
    </dgm:pt>
    <dgm:pt modelId="{39BF02B6-7A59-9348-8BA9-D224C12DA062}" type="pres">
      <dgm:prSet presAssocID="{24E47AB4-CE27-2E49-8DF3-E4A3020CFB60}" presName="level3hierChild" presStyleCnt="0"/>
      <dgm:spPr/>
    </dgm:pt>
    <dgm:pt modelId="{544D3B44-C7D2-40CE-9AA0-429E37D9CBAF}" type="pres">
      <dgm:prSet presAssocID="{E235D17B-B205-4772-A639-F6B6E9E99363}" presName="conn2-1" presStyleLbl="parChTrans1D3" presStyleIdx="1" presStyleCnt="4"/>
      <dgm:spPr/>
      <dgm:t>
        <a:bodyPr/>
        <a:lstStyle/>
        <a:p>
          <a:endParaRPr lang="x-none"/>
        </a:p>
      </dgm:t>
    </dgm:pt>
    <dgm:pt modelId="{37A7F655-45BC-4EEF-ADDE-9616F15B25B4}" type="pres">
      <dgm:prSet presAssocID="{E235D17B-B205-4772-A639-F6B6E9E99363}" presName="connTx" presStyleLbl="parChTrans1D3" presStyleIdx="1" presStyleCnt="4"/>
      <dgm:spPr/>
      <dgm:t>
        <a:bodyPr/>
        <a:lstStyle/>
        <a:p>
          <a:endParaRPr lang="x-none"/>
        </a:p>
      </dgm:t>
    </dgm:pt>
    <dgm:pt modelId="{7F592F35-4C22-46AB-8261-A97E7F3D4834}" type="pres">
      <dgm:prSet presAssocID="{44695FAE-2AD9-4286-9505-3F5FE2BAB63A}" presName="root2" presStyleCnt="0"/>
      <dgm:spPr/>
      <dgm:t>
        <a:bodyPr/>
        <a:lstStyle/>
        <a:p>
          <a:endParaRPr lang="x-none"/>
        </a:p>
      </dgm:t>
    </dgm:pt>
    <dgm:pt modelId="{0EB8EB52-3D5F-46F8-905E-AFD699BA8FA9}" type="pres">
      <dgm:prSet presAssocID="{44695FAE-2AD9-4286-9505-3F5FE2BAB63A}" presName="LevelTwoTextNode" presStyleLbl="node3" presStyleIdx="1" presStyleCnt="4" custScaleX="61922" custScaleY="61955" custLinFactNeighborX="16908" custLinFactNeighborY="-41016">
        <dgm:presLayoutVars>
          <dgm:chPref val="3"/>
        </dgm:presLayoutVars>
      </dgm:prSet>
      <dgm:spPr/>
      <dgm:t>
        <a:bodyPr/>
        <a:lstStyle/>
        <a:p>
          <a:endParaRPr lang="x-none"/>
        </a:p>
      </dgm:t>
    </dgm:pt>
    <dgm:pt modelId="{B1128989-D725-4329-B0D7-F840352F1A87}" type="pres">
      <dgm:prSet presAssocID="{44695FAE-2AD9-4286-9505-3F5FE2BAB63A}" presName="level3hierChild" presStyleCnt="0"/>
      <dgm:spPr/>
      <dgm:t>
        <a:bodyPr/>
        <a:lstStyle/>
        <a:p>
          <a:endParaRPr lang="x-none"/>
        </a:p>
      </dgm:t>
    </dgm:pt>
    <dgm:pt modelId="{AD62D493-40DF-44C9-8552-F1EE166FABF5}" type="pres">
      <dgm:prSet presAssocID="{7F9C4729-B344-4DF2-807D-EA494EB0F122}" presName="conn2-1" presStyleLbl="parChTrans1D2" presStyleIdx="1" presStyleCnt="2"/>
      <dgm:spPr/>
      <dgm:t>
        <a:bodyPr/>
        <a:lstStyle/>
        <a:p>
          <a:endParaRPr lang="x-none"/>
        </a:p>
      </dgm:t>
    </dgm:pt>
    <dgm:pt modelId="{DE28EAE6-A00F-4BA7-B302-E635716C9AAE}" type="pres">
      <dgm:prSet presAssocID="{7F9C4729-B344-4DF2-807D-EA494EB0F122}" presName="connTx" presStyleLbl="parChTrans1D2" presStyleIdx="1" presStyleCnt="2"/>
      <dgm:spPr/>
      <dgm:t>
        <a:bodyPr/>
        <a:lstStyle/>
        <a:p>
          <a:endParaRPr lang="x-none"/>
        </a:p>
      </dgm:t>
    </dgm:pt>
    <dgm:pt modelId="{7A5F2E96-0A65-420D-8709-6AB98C227B9B}" type="pres">
      <dgm:prSet presAssocID="{2F3088F8-5A59-432A-9558-C046620D5FEB}" presName="root2" presStyleCnt="0"/>
      <dgm:spPr/>
      <dgm:t>
        <a:bodyPr/>
        <a:lstStyle/>
        <a:p>
          <a:endParaRPr lang="x-none"/>
        </a:p>
      </dgm:t>
    </dgm:pt>
    <dgm:pt modelId="{188CDB8E-339C-41F5-B3DB-72CD4979F979}" type="pres">
      <dgm:prSet presAssocID="{2F3088F8-5A59-432A-9558-C046620D5FEB}" presName="LevelTwoTextNode" presStyleLbl="node2" presStyleIdx="1" presStyleCnt="2" custScaleX="48798" custScaleY="72302" custLinFactNeighborX="-2928" custLinFactNeighborY="15092">
        <dgm:presLayoutVars>
          <dgm:chPref val="3"/>
        </dgm:presLayoutVars>
      </dgm:prSet>
      <dgm:spPr/>
      <dgm:t>
        <a:bodyPr/>
        <a:lstStyle/>
        <a:p>
          <a:endParaRPr lang="x-none"/>
        </a:p>
      </dgm:t>
    </dgm:pt>
    <dgm:pt modelId="{6EBE30DF-5BA7-43A3-B872-382B234CF49F}" type="pres">
      <dgm:prSet presAssocID="{2F3088F8-5A59-432A-9558-C046620D5FEB}" presName="level3hierChild" presStyleCnt="0"/>
      <dgm:spPr/>
      <dgm:t>
        <a:bodyPr/>
        <a:lstStyle/>
        <a:p>
          <a:endParaRPr lang="x-none"/>
        </a:p>
      </dgm:t>
    </dgm:pt>
    <dgm:pt modelId="{96806138-111B-4BC4-98F7-63A2D2612701}" type="pres">
      <dgm:prSet presAssocID="{66DAC455-999C-4920-8CEC-77376CC32AB9}" presName="conn2-1" presStyleLbl="parChTrans1D3" presStyleIdx="2" presStyleCnt="4"/>
      <dgm:spPr/>
      <dgm:t>
        <a:bodyPr/>
        <a:lstStyle/>
        <a:p>
          <a:endParaRPr lang="x-none"/>
        </a:p>
      </dgm:t>
    </dgm:pt>
    <dgm:pt modelId="{70BC1D68-ED15-4417-95FD-7FAA60C888E4}" type="pres">
      <dgm:prSet presAssocID="{66DAC455-999C-4920-8CEC-77376CC32AB9}" presName="connTx" presStyleLbl="parChTrans1D3" presStyleIdx="2" presStyleCnt="4"/>
      <dgm:spPr/>
      <dgm:t>
        <a:bodyPr/>
        <a:lstStyle/>
        <a:p>
          <a:endParaRPr lang="x-none"/>
        </a:p>
      </dgm:t>
    </dgm:pt>
    <dgm:pt modelId="{41C1BD07-5DF6-41F5-BA2D-18FA38C179BF}" type="pres">
      <dgm:prSet presAssocID="{49B7C7C5-4D26-4D60-BED9-0DC97E444379}" presName="root2" presStyleCnt="0"/>
      <dgm:spPr/>
      <dgm:t>
        <a:bodyPr/>
        <a:lstStyle/>
        <a:p>
          <a:endParaRPr lang="x-none"/>
        </a:p>
      </dgm:t>
    </dgm:pt>
    <dgm:pt modelId="{AC5541FE-9A0C-4767-AA1A-F65A31DDA13C}" type="pres">
      <dgm:prSet presAssocID="{49B7C7C5-4D26-4D60-BED9-0DC97E444379}" presName="LevelTwoTextNode" presStyleLbl="node3" presStyleIdx="2" presStyleCnt="4" custScaleX="96847" custScaleY="43034" custLinFactNeighborX="-3186" custLinFactNeighborY="4622">
        <dgm:presLayoutVars>
          <dgm:chPref val="3"/>
        </dgm:presLayoutVars>
      </dgm:prSet>
      <dgm:spPr/>
      <dgm:t>
        <a:bodyPr/>
        <a:lstStyle/>
        <a:p>
          <a:endParaRPr lang="x-none"/>
        </a:p>
      </dgm:t>
    </dgm:pt>
    <dgm:pt modelId="{70863F69-E16C-440D-BD3A-45D233E2B3D3}" type="pres">
      <dgm:prSet presAssocID="{49B7C7C5-4D26-4D60-BED9-0DC97E444379}" presName="level3hierChild" presStyleCnt="0"/>
      <dgm:spPr/>
      <dgm:t>
        <a:bodyPr/>
        <a:lstStyle/>
        <a:p>
          <a:endParaRPr lang="x-none"/>
        </a:p>
      </dgm:t>
    </dgm:pt>
    <dgm:pt modelId="{C93AB2A0-E6DA-CE49-B4FF-83C464A293A1}" type="pres">
      <dgm:prSet presAssocID="{18D42952-D970-3A4B-ABB8-4442E4C6426E}" presName="conn2-1" presStyleLbl="parChTrans1D3" presStyleIdx="3" presStyleCnt="4"/>
      <dgm:spPr/>
      <dgm:t>
        <a:bodyPr/>
        <a:lstStyle/>
        <a:p>
          <a:endParaRPr lang="en-US"/>
        </a:p>
      </dgm:t>
    </dgm:pt>
    <dgm:pt modelId="{B3E96BC2-FABD-644F-A7D6-502C42B84994}" type="pres">
      <dgm:prSet presAssocID="{18D42952-D970-3A4B-ABB8-4442E4C6426E}" presName="connTx" presStyleLbl="parChTrans1D3" presStyleIdx="3" presStyleCnt="4"/>
      <dgm:spPr/>
      <dgm:t>
        <a:bodyPr/>
        <a:lstStyle/>
        <a:p>
          <a:endParaRPr lang="en-US"/>
        </a:p>
      </dgm:t>
    </dgm:pt>
    <dgm:pt modelId="{4FCD6489-D416-B34B-A0BF-C46802CF633C}" type="pres">
      <dgm:prSet presAssocID="{20F027BB-79AF-C041-AE8A-16E1B79082AD}" presName="root2" presStyleCnt="0"/>
      <dgm:spPr/>
      <dgm:t>
        <a:bodyPr/>
        <a:lstStyle/>
        <a:p>
          <a:endParaRPr lang="en-US"/>
        </a:p>
      </dgm:t>
    </dgm:pt>
    <dgm:pt modelId="{C2751421-C960-3B4C-97A6-017FDBF0C64F}" type="pres">
      <dgm:prSet presAssocID="{20F027BB-79AF-C041-AE8A-16E1B79082AD}" presName="LevelTwoTextNode" presStyleLbl="node3" presStyleIdx="3" presStyleCnt="4" custScaleX="112455" custScaleY="47815" custLinFactNeighborX="-16807" custLinFactNeighborY="41939">
        <dgm:presLayoutVars>
          <dgm:chPref val="3"/>
        </dgm:presLayoutVars>
      </dgm:prSet>
      <dgm:spPr/>
      <dgm:t>
        <a:bodyPr/>
        <a:lstStyle/>
        <a:p>
          <a:endParaRPr lang="en-US"/>
        </a:p>
      </dgm:t>
    </dgm:pt>
    <dgm:pt modelId="{37A49B23-1BB5-F943-9F72-03B08E632438}" type="pres">
      <dgm:prSet presAssocID="{20F027BB-79AF-C041-AE8A-16E1B79082AD}" presName="level3hierChild" presStyleCnt="0"/>
      <dgm:spPr/>
      <dgm:t>
        <a:bodyPr/>
        <a:lstStyle/>
        <a:p>
          <a:endParaRPr lang="en-US"/>
        </a:p>
      </dgm:t>
    </dgm:pt>
  </dgm:ptLst>
  <dgm:cxnLst>
    <dgm:cxn modelId="{F0EB9549-CEEC-4C58-8DFA-E4D9F8B04B0C}" srcId="{09140535-7636-4800-9A50-9865E6872CB2}" destId="{F0AD8746-D2E9-4AC0-9D82-FC18E8C54601}" srcOrd="0" destOrd="0" parTransId="{99030EEC-C6F6-4797-9A75-FEC7FADDB21D}" sibTransId="{2EE1C299-2F08-47AF-8B61-31E531ACA629}"/>
    <dgm:cxn modelId="{E31C51B6-6C95-294F-A288-0604E8824EC0}" type="presOf" srcId="{2D19C202-B219-47D4-A060-3530B478F6FD}" destId="{4A17592C-FED2-4D99-9779-3960304DDD45}" srcOrd="0" destOrd="0" presId="urn:microsoft.com/office/officeart/2005/8/layout/hierarchy2"/>
    <dgm:cxn modelId="{DC665405-2333-434F-AF37-E17C0703BA8A}" type="presOf" srcId="{09140535-7636-4800-9A50-9865E6872CB2}" destId="{A8C07D67-2E43-4D7F-848B-663DCE99F76F}" srcOrd="0" destOrd="0" presId="urn:microsoft.com/office/officeart/2005/8/layout/hierarchy2"/>
    <dgm:cxn modelId="{11D9D607-26B3-4D93-AEDE-D0E97F16267B}" srcId="{2F3088F8-5A59-432A-9558-C046620D5FEB}" destId="{49B7C7C5-4D26-4D60-BED9-0DC97E444379}" srcOrd="0" destOrd="0" parTransId="{66DAC455-999C-4920-8CEC-77376CC32AB9}" sibTransId="{76D22E3A-8F90-4974-AF44-60507237C6B0}"/>
    <dgm:cxn modelId="{32CDD64E-3640-0347-924E-DC2CFB1383F9}" type="presOf" srcId="{18D42952-D970-3A4B-ABB8-4442E4C6426E}" destId="{C93AB2A0-E6DA-CE49-B4FF-83C464A293A1}" srcOrd="0" destOrd="0" presId="urn:microsoft.com/office/officeart/2005/8/layout/hierarchy2"/>
    <dgm:cxn modelId="{A5AE3E08-B944-CC4C-982B-74F40ACCA055}" srcId="{2D19C202-B219-47D4-A060-3530B478F6FD}" destId="{24E47AB4-CE27-2E49-8DF3-E4A3020CFB60}" srcOrd="0" destOrd="0" parTransId="{38BE7D64-92EE-9540-AD15-778A20BD7D40}" sibTransId="{9AA22378-2640-724C-A32A-F7E52CDFB102}"/>
    <dgm:cxn modelId="{C4471D11-6B23-1F48-BD8A-DFCB80C03D18}" type="presOf" srcId="{7F9C4729-B344-4DF2-807D-EA494EB0F122}" destId="{AD62D493-40DF-44C9-8552-F1EE166FABF5}" srcOrd="0" destOrd="0" presId="urn:microsoft.com/office/officeart/2005/8/layout/hierarchy2"/>
    <dgm:cxn modelId="{CA12EEF6-6141-174B-B1F3-9D79B2A8EFDA}" type="presOf" srcId="{20F027BB-79AF-C041-AE8A-16E1B79082AD}" destId="{C2751421-C960-3B4C-97A6-017FDBF0C64F}" srcOrd="0" destOrd="0" presId="urn:microsoft.com/office/officeart/2005/8/layout/hierarchy2"/>
    <dgm:cxn modelId="{3C268813-6B23-6648-92FE-62A403D6C046}" type="presOf" srcId="{4F47954C-FDD4-4A59-B62E-728DDE5F938D}" destId="{74616BE4-7FF8-4B59-9E60-7E007BD94C45}" srcOrd="1" destOrd="0" presId="urn:microsoft.com/office/officeart/2005/8/layout/hierarchy2"/>
    <dgm:cxn modelId="{50DCB1E1-7087-FF4F-8969-F95C80A20EAB}" type="presOf" srcId="{4F47954C-FDD4-4A59-B62E-728DDE5F938D}" destId="{BB459265-A391-4EF4-B791-C029213F5FC4}" srcOrd="0" destOrd="0" presId="urn:microsoft.com/office/officeart/2005/8/layout/hierarchy2"/>
    <dgm:cxn modelId="{291A7FE6-5F3D-894D-81CB-03D0B7B680E3}" srcId="{2F3088F8-5A59-432A-9558-C046620D5FEB}" destId="{20F027BB-79AF-C041-AE8A-16E1B79082AD}" srcOrd="1" destOrd="0" parTransId="{18D42952-D970-3A4B-ABB8-4442E4C6426E}" sibTransId="{EB7C13A1-FD2D-A34B-BE18-47245780E658}"/>
    <dgm:cxn modelId="{E8F80C8F-B226-4F61-8513-13368C0F8933}" srcId="{2D19C202-B219-47D4-A060-3530B478F6FD}" destId="{44695FAE-2AD9-4286-9505-3F5FE2BAB63A}" srcOrd="1" destOrd="0" parTransId="{E235D17B-B205-4772-A639-F6B6E9E99363}" sibTransId="{0FBF7745-86DE-4771-91A0-1A689477124E}"/>
    <dgm:cxn modelId="{EE8D1933-CFAC-7342-B989-C5AC71CCA29F}" type="presOf" srcId="{44695FAE-2AD9-4286-9505-3F5FE2BAB63A}" destId="{0EB8EB52-3D5F-46F8-905E-AFD699BA8FA9}" srcOrd="0" destOrd="0" presId="urn:microsoft.com/office/officeart/2005/8/layout/hierarchy2"/>
    <dgm:cxn modelId="{72CF4D23-0CCE-461A-B38E-BB5121B7778E}" srcId="{F0AD8746-D2E9-4AC0-9D82-FC18E8C54601}" destId="{2F3088F8-5A59-432A-9558-C046620D5FEB}" srcOrd="1" destOrd="0" parTransId="{7F9C4729-B344-4DF2-807D-EA494EB0F122}" sibTransId="{6898599E-85F6-49D5-B6CA-19C3F784373B}"/>
    <dgm:cxn modelId="{6A4A4E10-A709-7F47-A640-A76155F3E49E}" type="presOf" srcId="{18D42952-D970-3A4B-ABB8-4442E4C6426E}" destId="{B3E96BC2-FABD-644F-A7D6-502C42B84994}" srcOrd="1" destOrd="0" presId="urn:microsoft.com/office/officeart/2005/8/layout/hierarchy2"/>
    <dgm:cxn modelId="{D461BFAD-0665-834F-A107-8A779F3DFFDC}" type="presOf" srcId="{49B7C7C5-4D26-4D60-BED9-0DC97E444379}" destId="{AC5541FE-9A0C-4767-AA1A-F65A31DDA13C}" srcOrd="0" destOrd="0" presId="urn:microsoft.com/office/officeart/2005/8/layout/hierarchy2"/>
    <dgm:cxn modelId="{1FCBEC83-4D9A-C345-B458-92D4A52077DA}" type="presOf" srcId="{66DAC455-999C-4920-8CEC-77376CC32AB9}" destId="{96806138-111B-4BC4-98F7-63A2D2612701}" srcOrd="0" destOrd="0" presId="urn:microsoft.com/office/officeart/2005/8/layout/hierarchy2"/>
    <dgm:cxn modelId="{A3434331-B5F6-E740-A1CB-074280BDD856}" type="presOf" srcId="{7F9C4729-B344-4DF2-807D-EA494EB0F122}" destId="{DE28EAE6-A00F-4BA7-B302-E635716C9AAE}" srcOrd="1" destOrd="0" presId="urn:microsoft.com/office/officeart/2005/8/layout/hierarchy2"/>
    <dgm:cxn modelId="{9C5E95F7-8E36-7447-85B8-EE1893A3E59E}" type="presOf" srcId="{38BE7D64-92EE-9540-AD15-778A20BD7D40}" destId="{8A1AD7E1-65B5-D744-B5EC-FD60BDFEB5FA}" srcOrd="1" destOrd="0" presId="urn:microsoft.com/office/officeart/2005/8/layout/hierarchy2"/>
    <dgm:cxn modelId="{BCAD254F-3947-794C-A006-441AC02487A2}" type="presOf" srcId="{66DAC455-999C-4920-8CEC-77376CC32AB9}" destId="{70BC1D68-ED15-4417-95FD-7FAA60C888E4}" srcOrd="1" destOrd="0" presId="urn:microsoft.com/office/officeart/2005/8/layout/hierarchy2"/>
    <dgm:cxn modelId="{7DBFDC6B-308D-CA4D-BED3-DC4CF7996730}" type="presOf" srcId="{E235D17B-B205-4772-A639-F6B6E9E99363}" destId="{37A7F655-45BC-4EEF-ADDE-9616F15B25B4}" srcOrd="1" destOrd="0" presId="urn:microsoft.com/office/officeart/2005/8/layout/hierarchy2"/>
    <dgm:cxn modelId="{58EEAAB5-C229-1D41-A61F-0BE04DF3B3F0}" type="presOf" srcId="{E235D17B-B205-4772-A639-F6B6E9E99363}" destId="{544D3B44-C7D2-40CE-9AA0-429E37D9CBAF}" srcOrd="0" destOrd="0" presId="urn:microsoft.com/office/officeart/2005/8/layout/hierarchy2"/>
    <dgm:cxn modelId="{2884905B-0BC1-F547-920D-AB6DF5F0ABDC}" type="presOf" srcId="{F0AD8746-D2E9-4AC0-9D82-FC18E8C54601}" destId="{5CEACB88-ED9C-46D7-818B-899A8C9D50B4}" srcOrd="0" destOrd="0" presId="urn:microsoft.com/office/officeart/2005/8/layout/hierarchy2"/>
    <dgm:cxn modelId="{21EA7D04-B12B-9144-9FBB-5D3E733FAD29}" type="presOf" srcId="{2F3088F8-5A59-432A-9558-C046620D5FEB}" destId="{188CDB8E-339C-41F5-B3DB-72CD4979F979}" srcOrd="0" destOrd="0" presId="urn:microsoft.com/office/officeart/2005/8/layout/hierarchy2"/>
    <dgm:cxn modelId="{7B3C4F4C-2C72-467D-97C1-490EE76CAFF2}" srcId="{F0AD8746-D2E9-4AC0-9D82-FC18E8C54601}" destId="{2D19C202-B219-47D4-A060-3530B478F6FD}" srcOrd="0" destOrd="0" parTransId="{4F47954C-FDD4-4A59-B62E-728DDE5F938D}" sibTransId="{422CAA58-314A-408E-BD7C-0AAE00FA8A9E}"/>
    <dgm:cxn modelId="{C7EE4D1C-2B03-F04A-836F-D9561E513728}" type="presOf" srcId="{24E47AB4-CE27-2E49-8DF3-E4A3020CFB60}" destId="{37FCAB50-DD42-4742-89D0-6C00B12B9B55}" srcOrd="0" destOrd="0" presId="urn:microsoft.com/office/officeart/2005/8/layout/hierarchy2"/>
    <dgm:cxn modelId="{4ED5FE69-9E9B-DA4B-A63B-8C5467F4A9BF}" type="presOf" srcId="{38BE7D64-92EE-9540-AD15-778A20BD7D40}" destId="{C49E15D3-A9D9-EA4D-B214-BC8A4BEBEE43}" srcOrd="0" destOrd="0" presId="urn:microsoft.com/office/officeart/2005/8/layout/hierarchy2"/>
    <dgm:cxn modelId="{B479CB5F-DAB9-9B43-ADBA-AB8D819CCAC5}" type="presParOf" srcId="{A8C07D67-2E43-4D7F-848B-663DCE99F76F}" destId="{56D703A5-6FC6-4C03-B195-70CE1EE0CB46}" srcOrd="0" destOrd="0" presId="urn:microsoft.com/office/officeart/2005/8/layout/hierarchy2"/>
    <dgm:cxn modelId="{AB131AC4-BBC3-7642-AF5B-565C2F07CF1D}" type="presParOf" srcId="{56D703A5-6FC6-4C03-B195-70CE1EE0CB46}" destId="{5CEACB88-ED9C-46D7-818B-899A8C9D50B4}" srcOrd="0" destOrd="0" presId="urn:microsoft.com/office/officeart/2005/8/layout/hierarchy2"/>
    <dgm:cxn modelId="{5B33F5B2-60DD-B74F-8ACA-F1D834F99B45}" type="presParOf" srcId="{56D703A5-6FC6-4C03-B195-70CE1EE0CB46}" destId="{05EE9F9B-73E9-4A9C-951E-2F50F7853B11}" srcOrd="1" destOrd="0" presId="urn:microsoft.com/office/officeart/2005/8/layout/hierarchy2"/>
    <dgm:cxn modelId="{2AA2F8C2-F01D-2347-A85E-3FC1901A7F6E}" type="presParOf" srcId="{05EE9F9B-73E9-4A9C-951E-2F50F7853B11}" destId="{BB459265-A391-4EF4-B791-C029213F5FC4}" srcOrd="0" destOrd="0" presId="urn:microsoft.com/office/officeart/2005/8/layout/hierarchy2"/>
    <dgm:cxn modelId="{A7118E3C-6E18-8D4F-9555-8C6034DED441}" type="presParOf" srcId="{BB459265-A391-4EF4-B791-C029213F5FC4}" destId="{74616BE4-7FF8-4B59-9E60-7E007BD94C45}" srcOrd="0" destOrd="0" presId="urn:microsoft.com/office/officeart/2005/8/layout/hierarchy2"/>
    <dgm:cxn modelId="{8CD95EB4-88F5-3749-AD16-66699CE1730A}" type="presParOf" srcId="{05EE9F9B-73E9-4A9C-951E-2F50F7853B11}" destId="{0E994EBA-6475-4EDB-862A-D000E82FBD02}" srcOrd="1" destOrd="0" presId="urn:microsoft.com/office/officeart/2005/8/layout/hierarchy2"/>
    <dgm:cxn modelId="{AA6C2CE6-61E0-064E-9876-6625F40BB4A3}" type="presParOf" srcId="{0E994EBA-6475-4EDB-862A-D000E82FBD02}" destId="{4A17592C-FED2-4D99-9779-3960304DDD45}" srcOrd="0" destOrd="0" presId="urn:microsoft.com/office/officeart/2005/8/layout/hierarchy2"/>
    <dgm:cxn modelId="{3DF6FE82-4C00-C34D-810F-EE2E1BD07DF4}" type="presParOf" srcId="{0E994EBA-6475-4EDB-862A-D000E82FBD02}" destId="{E1ACEFE3-A1C7-43C0-AE1F-D2E868767D1F}" srcOrd="1" destOrd="0" presId="urn:microsoft.com/office/officeart/2005/8/layout/hierarchy2"/>
    <dgm:cxn modelId="{9F0D04E6-DC60-504C-9DF3-96AF8E743B54}" type="presParOf" srcId="{E1ACEFE3-A1C7-43C0-AE1F-D2E868767D1F}" destId="{C49E15D3-A9D9-EA4D-B214-BC8A4BEBEE43}" srcOrd="0" destOrd="0" presId="urn:microsoft.com/office/officeart/2005/8/layout/hierarchy2"/>
    <dgm:cxn modelId="{1263CF7E-F66B-044C-88CE-8C949B71B57A}" type="presParOf" srcId="{C49E15D3-A9D9-EA4D-B214-BC8A4BEBEE43}" destId="{8A1AD7E1-65B5-D744-B5EC-FD60BDFEB5FA}" srcOrd="0" destOrd="0" presId="urn:microsoft.com/office/officeart/2005/8/layout/hierarchy2"/>
    <dgm:cxn modelId="{696655E0-A82C-9A4E-BE94-E22397EF220A}" type="presParOf" srcId="{E1ACEFE3-A1C7-43C0-AE1F-D2E868767D1F}" destId="{0ECB0B7D-7323-1C44-BF84-C1356F9B32FF}" srcOrd="1" destOrd="0" presId="urn:microsoft.com/office/officeart/2005/8/layout/hierarchy2"/>
    <dgm:cxn modelId="{626A3C82-B118-CB43-8036-96EA4940FA46}" type="presParOf" srcId="{0ECB0B7D-7323-1C44-BF84-C1356F9B32FF}" destId="{37FCAB50-DD42-4742-89D0-6C00B12B9B55}" srcOrd="0" destOrd="0" presId="urn:microsoft.com/office/officeart/2005/8/layout/hierarchy2"/>
    <dgm:cxn modelId="{AEA89621-89AE-6246-B4AE-64E7D868B185}" type="presParOf" srcId="{0ECB0B7D-7323-1C44-BF84-C1356F9B32FF}" destId="{39BF02B6-7A59-9348-8BA9-D224C12DA062}" srcOrd="1" destOrd="0" presId="urn:microsoft.com/office/officeart/2005/8/layout/hierarchy2"/>
    <dgm:cxn modelId="{BAFB5ABB-620A-074E-955F-5BC7C010F667}" type="presParOf" srcId="{E1ACEFE3-A1C7-43C0-AE1F-D2E868767D1F}" destId="{544D3B44-C7D2-40CE-9AA0-429E37D9CBAF}" srcOrd="2" destOrd="0" presId="urn:microsoft.com/office/officeart/2005/8/layout/hierarchy2"/>
    <dgm:cxn modelId="{34DDB2C2-97A6-514A-9279-4F3F5367CA74}" type="presParOf" srcId="{544D3B44-C7D2-40CE-9AA0-429E37D9CBAF}" destId="{37A7F655-45BC-4EEF-ADDE-9616F15B25B4}" srcOrd="0" destOrd="0" presId="urn:microsoft.com/office/officeart/2005/8/layout/hierarchy2"/>
    <dgm:cxn modelId="{BC52537A-5945-6244-8590-358F886DEF22}" type="presParOf" srcId="{E1ACEFE3-A1C7-43C0-AE1F-D2E868767D1F}" destId="{7F592F35-4C22-46AB-8261-A97E7F3D4834}" srcOrd="3" destOrd="0" presId="urn:microsoft.com/office/officeart/2005/8/layout/hierarchy2"/>
    <dgm:cxn modelId="{68B6FCDC-84BA-2146-8923-4F6ABCC4E8B3}" type="presParOf" srcId="{7F592F35-4C22-46AB-8261-A97E7F3D4834}" destId="{0EB8EB52-3D5F-46F8-905E-AFD699BA8FA9}" srcOrd="0" destOrd="0" presId="urn:microsoft.com/office/officeart/2005/8/layout/hierarchy2"/>
    <dgm:cxn modelId="{DA941996-9CE1-C647-A377-799E1B690247}" type="presParOf" srcId="{7F592F35-4C22-46AB-8261-A97E7F3D4834}" destId="{B1128989-D725-4329-B0D7-F840352F1A87}" srcOrd="1" destOrd="0" presId="urn:microsoft.com/office/officeart/2005/8/layout/hierarchy2"/>
    <dgm:cxn modelId="{1EAD5FCD-93DD-7E49-9808-DF595B6D9204}" type="presParOf" srcId="{05EE9F9B-73E9-4A9C-951E-2F50F7853B11}" destId="{AD62D493-40DF-44C9-8552-F1EE166FABF5}" srcOrd="2" destOrd="0" presId="urn:microsoft.com/office/officeart/2005/8/layout/hierarchy2"/>
    <dgm:cxn modelId="{7D3486E4-53CA-1B43-B183-3C5EB9BB1C67}" type="presParOf" srcId="{AD62D493-40DF-44C9-8552-F1EE166FABF5}" destId="{DE28EAE6-A00F-4BA7-B302-E635716C9AAE}" srcOrd="0" destOrd="0" presId="urn:microsoft.com/office/officeart/2005/8/layout/hierarchy2"/>
    <dgm:cxn modelId="{BA39E843-370C-EB47-83D2-4A284FEA61C9}" type="presParOf" srcId="{05EE9F9B-73E9-4A9C-951E-2F50F7853B11}" destId="{7A5F2E96-0A65-420D-8709-6AB98C227B9B}" srcOrd="3" destOrd="0" presId="urn:microsoft.com/office/officeart/2005/8/layout/hierarchy2"/>
    <dgm:cxn modelId="{65B797EE-F6AA-A842-8C52-2A12DA0C12F8}" type="presParOf" srcId="{7A5F2E96-0A65-420D-8709-6AB98C227B9B}" destId="{188CDB8E-339C-41F5-B3DB-72CD4979F979}" srcOrd="0" destOrd="0" presId="urn:microsoft.com/office/officeart/2005/8/layout/hierarchy2"/>
    <dgm:cxn modelId="{A9A189C4-B797-9D49-A4D3-E6CD4CA10CB6}" type="presParOf" srcId="{7A5F2E96-0A65-420D-8709-6AB98C227B9B}" destId="{6EBE30DF-5BA7-43A3-B872-382B234CF49F}" srcOrd="1" destOrd="0" presId="urn:microsoft.com/office/officeart/2005/8/layout/hierarchy2"/>
    <dgm:cxn modelId="{D6C929A2-DBC2-1C42-A979-55F35E86D352}" type="presParOf" srcId="{6EBE30DF-5BA7-43A3-B872-382B234CF49F}" destId="{96806138-111B-4BC4-98F7-63A2D2612701}" srcOrd="0" destOrd="0" presId="urn:microsoft.com/office/officeart/2005/8/layout/hierarchy2"/>
    <dgm:cxn modelId="{BA400F44-A64B-FF45-9DCD-CFF0C02CDBBC}" type="presParOf" srcId="{96806138-111B-4BC4-98F7-63A2D2612701}" destId="{70BC1D68-ED15-4417-95FD-7FAA60C888E4}" srcOrd="0" destOrd="0" presId="urn:microsoft.com/office/officeart/2005/8/layout/hierarchy2"/>
    <dgm:cxn modelId="{5598C913-3650-AB44-860E-DAD51D65DF81}" type="presParOf" srcId="{6EBE30DF-5BA7-43A3-B872-382B234CF49F}" destId="{41C1BD07-5DF6-41F5-BA2D-18FA38C179BF}" srcOrd="1" destOrd="0" presId="urn:microsoft.com/office/officeart/2005/8/layout/hierarchy2"/>
    <dgm:cxn modelId="{98B72F1C-52C3-4B40-B4D1-61E4BDB7E965}" type="presParOf" srcId="{41C1BD07-5DF6-41F5-BA2D-18FA38C179BF}" destId="{AC5541FE-9A0C-4767-AA1A-F65A31DDA13C}" srcOrd="0" destOrd="0" presId="urn:microsoft.com/office/officeart/2005/8/layout/hierarchy2"/>
    <dgm:cxn modelId="{494520BC-F243-A443-825B-25EEBBF54A98}" type="presParOf" srcId="{41C1BD07-5DF6-41F5-BA2D-18FA38C179BF}" destId="{70863F69-E16C-440D-BD3A-45D233E2B3D3}" srcOrd="1" destOrd="0" presId="urn:microsoft.com/office/officeart/2005/8/layout/hierarchy2"/>
    <dgm:cxn modelId="{8C3EC0FF-E150-C648-AB28-D87E6847BC22}" type="presParOf" srcId="{6EBE30DF-5BA7-43A3-B872-382B234CF49F}" destId="{C93AB2A0-E6DA-CE49-B4FF-83C464A293A1}" srcOrd="2" destOrd="0" presId="urn:microsoft.com/office/officeart/2005/8/layout/hierarchy2"/>
    <dgm:cxn modelId="{85C4F7C1-5DD4-4244-A53C-4EC7045BF95D}" type="presParOf" srcId="{C93AB2A0-E6DA-CE49-B4FF-83C464A293A1}" destId="{B3E96BC2-FABD-644F-A7D6-502C42B84994}" srcOrd="0" destOrd="0" presId="urn:microsoft.com/office/officeart/2005/8/layout/hierarchy2"/>
    <dgm:cxn modelId="{5C6A31E4-B63B-164A-A86D-5F781AD57753}" type="presParOf" srcId="{6EBE30DF-5BA7-43A3-B872-382B234CF49F}" destId="{4FCD6489-D416-B34B-A0BF-C46802CF633C}" srcOrd="3" destOrd="0" presId="urn:microsoft.com/office/officeart/2005/8/layout/hierarchy2"/>
    <dgm:cxn modelId="{D5758537-1649-3241-8D3F-910967E32169}" type="presParOf" srcId="{4FCD6489-D416-B34B-A0BF-C46802CF633C}" destId="{C2751421-C960-3B4C-97A6-017FDBF0C64F}" srcOrd="0" destOrd="0" presId="urn:microsoft.com/office/officeart/2005/8/layout/hierarchy2"/>
    <dgm:cxn modelId="{C0F0B578-8E71-DA4E-A850-0E3E406198C9}" type="presParOf" srcId="{4FCD6489-D416-B34B-A0BF-C46802CF633C}" destId="{37A49B23-1BB5-F943-9F72-03B08E632438}"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ACB88-ED9C-46D7-818B-899A8C9D50B4}">
      <dsp:nvSpPr>
        <dsp:cNvPr id="0" name=""/>
        <dsp:cNvSpPr/>
      </dsp:nvSpPr>
      <dsp:spPr>
        <a:xfrm>
          <a:off x="0" y="1584155"/>
          <a:ext cx="1545643" cy="508650"/>
        </a:xfrm>
        <a:prstGeom prst="roundRect">
          <a:avLst>
            <a:gd name="adj" fmla="val 10000"/>
          </a:avLst>
        </a:prstGeom>
        <a:solidFill>
          <a:schemeClr val="accent1">
            <a:shade val="6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Child</a:t>
          </a:r>
          <a:endParaRPr lang="x-none" sz="2400" kern="1200"/>
        </a:p>
      </dsp:txBody>
      <dsp:txXfrm>
        <a:off x="14898" y="1599053"/>
        <a:ext cx="1515847" cy="478854"/>
      </dsp:txXfrm>
    </dsp:sp>
    <dsp:sp modelId="{BB459265-A391-4EF4-B791-C029213F5FC4}">
      <dsp:nvSpPr>
        <dsp:cNvPr id="0" name=""/>
        <dsp:cNvSpPr/>
      </dsp:nvSpPr>
      <dsp:spPr>
        <a:xfrm rot="18168466">
          <a:off x="1264773" y="1301953"/>
          <a:ext cx="1226028" cy="42585"/>
        </a:xfrm>
        <a:custGeom>
          <a:avLst/>
          <a:gdLst/>
          <a:ahLst/>
          <a:cxnLst/>
          <a:rect l="0" t="0" r="0" b="0"/>
          <a:pathLst>
            <a:path>
              <a:moveTo>
                <a:pt x="0" y="21292"/>
              </a:moveTo>
              <a:lnTo>
                <a:pt x="1226028"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47137" y="1292595"/>
        <a:ext cx="61301" cy="61301"/>
      </dsp:txXfrm>
    </dsp:sp>
    <dsp:sp modelId="{4A17592C-FED2-4D99-9779-3960304DDD45}">
      <dsp:nvSpPr>
        <dsp:cNvPr id="0" name=""/>
        <dsp:cNvSpPr/>
      </dsp:nvSpPr>
      <dsp:spPr>
        <a:xfrm>
          <a:off x="2209932" y="520482"/>
          <a:ext cx="709631" cy="575060"/>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Girl</a:t>
          </a:r>
          <a:endParaRPr lang="x-none" sz="2400" kern="1200"/>
        </a:p>
      </dsp:txBody>
      <dsp:txXfrm>
        <a:off x="2226775" y="537325"/>
        <a:ext cx="675945" cy="541374"/>
      </dsp:txXfrm>
    </dsp:sp>
    <dsp:sp modelId="{C49E15D3-A9D9-EA4D-B214-BC8A4BEBEE43}">
      <dsp:nvSpPr>
        <dsp:cNvPr id="0" name=""/>
        <dsp:cNvSpPr/>
      </dsp:nvSpPr>
      <dsp:spPr>
        <a:xfrm rot="20123820">
          <a:off x="2877164" y="592286"/>
          <a:ext cx="934037" cy="42585"/>
        </a:xfrm>
        <a:custGeom>
          <a:avLst/>
          <a:gdLst/>
          <a:ahLst/>
          <a:cxnLst/>
          <a:rect l="0" t="0" r="0" b="0"/>
          <a:pathLst>
            <a:path>
              <a:moveTo>
                <a:pt x="0" y="21292"/>
              </a:moveTo>
              <a:lnTo>
                <a:pt x="934037"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0832" y="590228"/>
        <a:ext cx="46701" cy="46701"/>
      </dsp:txXfrm>
    </dsp:sp>
    <dsp:sp modelId="{37FCAB50-DD42-4742-89D0-6C00B12B9B55}">
      <dsp:nvSpPr>
        <dsp:cNvPr id="0" name=""/>
        <dsp:cNvSpPr/>
      </dsp:nvSpPr>
      <dsp:spPr>
        <a:xfrm>
          <a:off x="3768803" y="0"/>
          <a:ext cx="1676584" cy="838292"/>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Sketch Book</a:t>
          </a:r>
          <a:endParaRPr lang="x-none" sz="2400" kern="1200"/>
        </a:p>
      </dsp:txBody>
      <dsp:txXfrm>
        <a:off x="3793356" y="24553"/>
        <a:ext cx="1627478" cy="789186"/>
      </dsp:txXfrm>
    </dsp:sp>
    <dsp:sp modelId="{544D3B44-C7D2-40CE-9AA0-429E37D9CBAF}">
      <dsp:nvSpPr>
        <dsp:cNvPr id="0" name=""/>
        <dsp:cNvSpPr/>
      </dsp:nvSpPr>
      <dsp:spPr>
        <a:xfrm rot="1899253">
          <a:off x="2835186" y="1084363"/>
          <a:ext cx="1134332" cy="42585"/>
        </a:xfrm>
        <a:custGeom>
          <a:avLst/>
          <a:gdLst/>
          <a:ahLst/>
          <a:cxnLst/>
          <a:rect l="0" t="0" r="0" b="0"/>
          <a:pathLst>
            <a:path>
              <a:moveTo>
                <a:pt x="0" y="21292"/>
              </a:moveTo>
              <a:lnTo>
                <a:pt x="1134332"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73994" y="1077297"/>
        <a:ext cx="56716" cy="56716"/>
      </dsp:txXfrm>
    </dsp:sp>
    <dsp:sp modelId="{0EB8EB52-3D5F-46F8-905E-AFD699BA8FA9}">
      <dsp:nvSpPr>
        <dsp:cNvPr id="0" name=""/>
        <dsp:cNvSpPr/>
      </dsp:nvSpPr>
      <dsp:spPr>
        <a:xfrm>
          <a:off x="3885141" y="1143618"/>
          <a:ext cx="1038174" cy="519363"/>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Doll</a:t>
          </a:r>
          <a:endParaRPr lang="x-none" sz="2400" kern="1200"/>
        </a:p>
      </dsp:txBody>
      <dsp:txXfrm>
        <a:off x="3900353" y="1158830"/>
        <a:ext cx="1007750" cy="488939"/>
      </dsp:txXfrm>
    </dsp:sp>
    <dsp:sp modelId="{AD62D493-40DF-44C9-8552-F1EE166FABF5}">
      <dsp:nvSpPr>
        <dsp:cNvPr id="0" name=""/>
        <dsp:cNvSpPr/>
      </dsp:nvSpPr>
      <dsp:spPr>
        <a:xfrm rot="3243262">
          <a:off x="1325204" y="2249316"/>
          <a:ext cx="1067543" cy="42585"/>
        </a:xfrm>
        <a:custGeom>
          <a:avLst/>
          <a:gdLst/>
          <a:ahLst/>
          <a:cxnLst/>
          <a:rect l="0" t="0" r="0" b="0"/>
          <a:pathLst>
            <a:path>
              <a:moveTo>
                <a:pt x="0" y="21292"/>
              </a:moveTo>
              <a:lnTo>
                <a:pt x="1067543"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32287" y="2243920"/>
        <a:ext cx="53377" cy="53377"/>
      </dsp:txXfrm>
    </dsp:sp>
    <dsp:sp modelId="{188CDB8E-339C-41F5-B3DB-72CD4979F979}">
      <dsp:nvSpPr>
        <dsp:cNvPr id="0" name=""/>
        <dsp:cNvSpPr/>
      </dsp:nvSpPr>
      <dsp:spPr>
        <a:xfrm>
          <a:off x="2172309" y="2399685"/>
          <a:ext cx="818139" cy="606101"/>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Boy</a:t>
          </a:r>
          <a:endParaRPr lang="x-none" sz="2400" kern="1200"/>
        </a:p>
      </dsp:txBody>
      <dsp:txXfrm>
        <a:off x="2190061" y="2417437"/>
        <a:ext cx="782635" cy="570597"/>
      </dsp:txXfrm>
    </dsp:sp>
    <dsp:sp modelId="{96806138-111B-4BC4-98F7-63A2D2612701}">
      <dsp:nvSpPr>
        <dsp:cNvPr id="0" name=""/>
        <dsp:cNvSpPr/>
      </dsp:nvSpPr>
      <dsp:spPr>
        <a:xfrm rot="19933004">
          <a:off x="2947037" y="2505916"/>
          <a:ext cx="753131" cy="42585"/>
        </a:xfrm>
        <a:custGeom>
          <a:avLst/>
          <a:gdLst/>
          <a:ahLst/>
          <a:cxnLst/>
          <a:rect l="0" t="0" r="0" b="0"/>
          <a:pathLst>
            <a:path>
              <a:moveTo>
                <a:pt x="0" y="21292"/>
              </a:moveTo>
              <a:lnTo>
                <a:pt x="753131"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04775" y="2508380"/>
        <a:ext cx="37656" cy="37656"/>
      </dsp:txXfrm>
    </dsp:sp>
    <dsp:sp modelId="{AC5541FE-9A0C-4767-AA1A-F65A31DDA13C}">
      <dsp:nvSpPr>
        <dsp:cNvPr id="0" name=""/>
        <dsp:cNvSpPr/>
      </dsp:nvSpPr>
      <dsp:spPr>
        <a:xfrm>
          <a:off x="3656757" y="2171305"/>
          <a:ext cx="1623721" cy="360750"/>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Toy Car</a:t>
          </a:r>
          <a:endParaRPr lang="x-none" sz="2400" kern="1200"/>
        </a:p>
      </dsp:txBody>
      <dsp:txXfrm>
        <a:off x="3667323" y="2181871"/>
        <a:ext cx="1602589" cy="339618"/>
      </dsp:txXfrm>
    </dsp:sp>
    <dsp:sp modelId="{C93AB2A0-E6DA-CE49-B4FF-83C464A293A1}">
      <dsp:nvSpPr>
        <dsp:cNvPr id="0" name=""/>
        <dsp:cNvSpPr/>
      </dsp:nvSpPr>
      <dsp:spPr>
        <a:xfrm rot="2815136">
          <a:off x="2888834" y="2915595"/>
          <a:ext cx="641170" cy="42585"/>
        </a:xfrm>
        <a:custGeom>
          <a:avLst/>
          <a:gdLst/>
          <a:ahLst/>
          <a:cxnLst/>
          <a:rect l="0" t="0" r="0" b="0"/>
          <a:pathLst>
            <a:path>
              <a:moveTo>
                <a:pt x="0" y="21292"/>
              </a:moveTo>
              <a:lnTo>
                <a:pt x="641170"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3390" y="2920859"/>
        <a:ext cx="32058" cy="32058"/>
      </dsp:txXfrm>
    </dsp:sp>
    <dsp:sp modelId="{C2751421-C960-3B4C-97A6-017FDBF0C64F}">
      <dsp:nvSpPr>
        <dsp:cNvPr id="0" name=""/>
        <dsp:cNvSpPr/>
      </dsp:nvSpPr>
      <dsp:spPr>
        <a:xfrm>
          <a:off x="3428390" y="2970625"/>
          <a:ext cx="1885402" cy="400829"/>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Soccer Ball</a:t>
          </a:r>
          <a:endParaRPr lang="x-none" sz="2400" kern="1200"/>
        </a:p>
      </dsp:txBody>
      <dsp:txXfrm>
        <a:off x="3440130" y="2982365"/>
        <a:ext cx="1861922" cy="3773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0282B5E2D8144F8F2D3B94A8AB4CD2"/>
        <w:category>
          <w:name w:val="General"/>
          <w:gallery w:val="placeholder"/>
        </w:category>
        <w:types>
          <w:type w:val="bbPlcHdr"/>
        </w:types>
        <w:behaviors>
          <w:behavior w:val="content"/>
        </w:behaviors>
        <w:guid w:val="{9D862830-0EE5-B844-BBBB-7F253A960309}"/>
      </w:docPartPr>
      <w:docPartBody>
        <w:p w:rsidR="00046636" w:rsidRDefault="00046636">
          <w:pPr>
            <w:pStyle w:val="E10282B5E2D8144F8F2D3B94A8AB4CD2"/>
          </w:pPr>
          <w:r w:rsidRPr="00BA009E">
            <w:t>Lorem Ipsum Dolor</w:t>
          </w:r>
        </w:p>
      </w:docPartBody>
    </w:docPart>
    <w:docPart>
      <w:docPartPr>
        <w:name w:val="CF012497C81EE04A8F34780AD1A613EB"/>
        <w:category>
          <w:name w:val="General"/>
          <w:gallery w:val="placeholder"/>
        </w:category>
        <w:types>
          <w:type w:val="bbPlcHdr"/>
        </w:types>
        <w:behaviors>
          <w:behavior w:val="content"/>
        </w:behaviors>
        <w:guid w:val="{D6094022-25FB-2544-AFBD-C7767832C445}"/>
      </w:docPartPr>
      <w:docPartBody>
        <w:p w:rsidR="00046636" w:rsidRDefault="00046636">
          <w:pPr>
            <w:pStyle w:val="CF012497C81EE04A8F34780AD1A613EB"/>
          </w:pPr>
          <w:r w:rsidRPr="00BA009E">
            <w:t>Lorem ipsum dolor sit amet, consectetur adipiscing elit.</w:t>
          </w:r>
        </w:p>
      </w:docPartBody>
    </w:docPart>
    <w:docPart>
      <w:docPartPr>
        <w:name w:val="2A33BDFE11002A478B248B8FDA58337B"/>
        <w:category>
          <w:name w:val="General"/>
          <w:gallery w:val="placeholder"/>
        </w:category>
        <w:types>
          <w:type w:val="bbPlcHdr"/>
        </w:types>
        <w:behaviors>
          <w:behavior w:val="content"/>
        </w:behaviors>
        <w:guid w:val="{5A2B3F4B-6249-864E-B57E-B943F35D7B90}"/>
      </w:docPartPr>
      <w:docPartBody>
        <w:p w:rsidR="00046636" w:rsidRDefault="00046636" w:rsidP="00046636">
          <w:pPr>
            <w:pStyle w:val="2A33BDFE11002A478B248B8FDA58337B"/>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C8CAE84"/>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B002E9A8"/>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636"/>
    <w:rsid w:val="00046636"/>
    <w:rsid w:val="007B59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5.jpeg"/><Relationship Id="rId2" Type="http://schemas.openxmlformats.org/officeDocument/2006/relationships/image" Target="../media/image16.jpeg"/><Relationship Id="rId3" Type="http://schemas.openxmlformats.org/officeDocument/2006/relationships/image" Target="../media/image17.jpeg"/></Relationships>
</file>

<file path=word/theme/theme1.xml><?xml version="1.0" encoding="utf-8"?>
<a:theme xmlns:a="http://schemas.openxmlformats.org/drawingml/2006/main" name="Capital">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9C99EB-9E96-8943-AF05-F6622B39D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71</TotalTime>
  <Pages>14</Pages>
  <Words>1745</Words>
  <Characters>9896</Characters>
  <Application>Microsoft Macintosh Word</Application>
  <DocSecurity>0</DocSecurity>
  <Lines>224</Lines>
  <Paragraphs>115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11526</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Generator</dc:title>
  <dc:subject>Project Description Document</dc:subject>
  <dc:creator>Shailendra Khare</dc:creator>
  <cp:keywords/>
  <dc:description/>
  <cp:lastModifiedBy>Shailendra Khare</cp:lastModifiedBy>
  <cp:revision>8</cp:revision>
  <cp:lastPrinted>2010-05-07T17:41:00Z</cp:lastPrinted>
  <dcterms:created xsi:type="dcterms:W3CDTF">2017-12-20T04:50:00Z</dcterms:created>
  <dcterms:modified xsi:type="dcterms:W3CDTF">2017-12-21T05:17:00Z</dcterms:modified>
  <cp:category/>
</cp:coreProperties>
</file>